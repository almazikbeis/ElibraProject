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7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116"/>
        <w:gridCol w:w="114"/>
        <w:gridCol w:w="668"/>
        <w:gridCol w:w="109"/>
        <w:gridCol w:w="660"/>
        <w:gridCol w:w="114"/>
        <w:gridCol w:w="999"/>
        <w:gridCol w:w="113"/>
        <w:gridCol w:w="1524"/>
        <w:gridCol w:w="58"/>
        <w:gridCol w:w="1572"/>
        <w:gridCol w:w="745"/>
      </w:tblGrid>
      <w:tr w:rsidR="00480227" w:rsidRPr="005878F9" w:rsidTr="0004136D">
        <w:trPr>
          <w:trHeight w:hRule="exact" w:val="282"/>
          <w:jc w:val="center"/>
        </w:trPr>
        <w:tc>
          <w:tcPr>
            <w:tcW w:w="5463" w:type="dxa"/>
            <w:gridSpan w:val="11"/>
            <w:shd w:val="clear" w:color="auto" w:fill="FFFFFF"/>
          </w:tcPr>
          <w:p w:rsidR="00480227" w:rsidRPr="005878F9" w:rsidRDefault="00AF2DE6">
            <w:pPr>
              <w:jc w:val="center"/>
              <w:rPr>
                <w:rFonts w:ascii="Arial" w:hAnsi="Arial" w:cs="Arial"/>
                <w:b/>
                <w:color w:val="000000"/>
                <w:spacing w:val="-2"/>
                <w:sz w:val="20"/>
                <w:szCs w:val="20"/>
              </w:rPr>
            </w:pPr>
            <w:bookmarkStart w:id="0" w:name="_GoBack"/>
            <w:bookmarkEnd w:id="0"/>
            <w:r w:rsidRPr="005878F9">
              <w:rPr>
                <w:rFonts w:ascii="Arial" w:hAnsi="Arial" w:cs="Arial"/>
                <w:b/>
                <w:color w:val="000000"/>
                <w:spacing w:val="-2"/>
                <w:sz w:val="20"/>
                <w:szCs w:val="20"/>
              </w:rPr>
              <w:t>ТАЛОН ВЗВЕШИВАНИЯ №</w:t>
            </w:r>
            <w:bookmarkStart w:id="1" w:name="num"/>
            <w:bookmarkEnd w:id="1"/>
            <w:r w:rsidR="00521A43">
              <w:rPr>
                <w:rFonts w:ascii="Arial" w:hAnsi="Arial" w:cs="Arial"/>
                <w:b/>
                <w:color w:val="000000"/>
                <w:spacing w:val="-2"/>
                <w:sz w:val="20"/>
                <w:szCs w:val="20"/>
              </w:rPr>
              <w:t>29</w:t>
            </w: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04136D" w:rsidRPr="005878F9" w:rsidTr="0004136D">
        <w:trPr>
          <w:trHeight w:hRule="exact" w:val="115"/>
          <w:jc w:val="center"/>
        </w:trPr>
        <w:tc>
          <w:tcPr>
            <w:tcW w:w="98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6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4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66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09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4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999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3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24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1886" w:type="dxa"/>
            <w:gridSpan w:val="4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Марка автомашины:</w:t>
            </w:r>
          </w:p>
        </w:tc>
        <w:tc>
          <w:tcPr>
            <w:tcW w:w="3519" w:type="dxa"/>
            <w:gridSpan w:val="6"/>
            <w:tcBorders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521A43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2" w:name="carMark"/>
            <w:bookmarkEnd w:id="2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Q</w:t>
            </w:r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1886" w:type="dxa"/>
            <w:gridSpan w:val="4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  <w:lang w:val="en-US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Гос. Номер</w:t>
            </w: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  <w:lang w:val="en-US"/>
              </w:rPr>
              <w:t>:</w:t>
            </w:r>
          </w:p>
        </w:tc>
        <w:tc>
          <w:tcPr>
            <w:tcW w:w="3519" w:type="dxa"/>
            <w:gridSpan w:val="6"/>
            <w:tcBorders>
              <w:top w:val="single" w:sz="5" w:space="0" w:color="000000"/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521A43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  <w:lang w:val="en-US"/>
              </w:rPr>
            </w:pPr>
            <w:bookmarkStart w:id="3" w:name="carNum"/>
            <w:bookmarkEnd w:id="3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  <w:lang w:val="en-US"/>
              </w:rPr>
              <w:t>997</w:t>
            </w:r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1886" w:type="dxa"/>
            <w:gridSpan w:val="4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Контрагент:</w:t>
            </w:r>
          </w:p>
        </w:tc>
        <w:tc>
          <w:tcPr>
            <w:tcW w:w="3519" w:type="dxa"/>
            <w:gridSpan w:val="6"/>
            <w:tcBorders>
              <w:top w:val="single" w:sz="5" w:space="0" w:color="000000"/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521A43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4" w:name="client"/>
            <w:bookmarkEnd w:id="4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yfk</w:t>
            </w:r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1886" w:type="dxa"/>
            <w:gridSpan w:val="4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БИН:</w:t>
            </w:r>
          </w:p>
        </w:tc>
        <w:tc>
          <w:tcPr>
            <w:tcW w:w="3519" w:type="dxa"/>
            <w:gridSpan w:val="6"/>
            <w:tcBorders>
              <w:top w:val="single" w:sz="5" w:space="0" w:color="000000"/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480227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5" w:name="RNN"/>
            <w:bookmarkEnd w:id="5"/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1886" w:type="dxa"/>
            <w:gridSpan w:val="4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Груз:</w:t>
            </w:r>
          </w:p>
        </w:tc>
        <w:tc>
          <w:tcPr>
            <w:tcW w:w="3519" w:type="dxa"/>
            <w:gridSpan w:val="6"/>
            <w:tcBorders>
              <w:top w:val="single" w:sz="5" w:space="0" w:color="000000"/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521A43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6" w:name="goods"/>
            <w:bookmarkEnd w:id="6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пшеница</w:t>
            </w:r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1886" w:type="dxa"/>
            <w:gridSpan w:val="4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Грузополучатель:</w:t>
            </w:r>
          </w:p>
        </w:tc>
        <w:tc>
          <w:tcPr>
            <w:tcW w:w="3519" w:type="dxa"/>
            <w:gridSpan w:val="6"/>
            <w:tcBorders>
              <w:top w:val="single" w:sz="5" w:space="0" w:color="000000"/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480227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7" w:name="consignee"/>
            <w:bookmarkEnd w:id="7"/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1886" w:type="dxa"/>
            <w:gridSpan w:val="4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Пункт отправки:</w:t>
            </w:r>
          </w:p>
        </w:tc>
        <w:tc>
          <w:tcPr>
            <w:tcW w:w="3519" w:type="dxa"/>
            <w:gridSpan w:val="6"/>
            <w:tcBorders>
              <w:top w:val="single" w:sz="5" w:space="0" w:color="000000"/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480227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8" w:name="point1"/>
            <w:bookmarkEnd w:id="8"/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1886" w:type="dxa"/>
            <w:gridSpan w:val="4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Пункт назначения:</w:t>
            </w:r>
          </w:p>
        </w:tc>
        <w:tc>
          <w:tcPr>
            <w:tcW w:w="3519" w:type="dxa"/>
            <w:gridSpan w:val="6"/>
            <w:tcBorders>
              <w:top w:val="single" w:sz="5" w:space="0" w:color="000000"/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480227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  <w:lang w:val="en-US"/>
              </w:rPr>
            </w:pPr>
            <w:bookmarkStart w:id="9" w:name="point2"/>
            <w:bookmarkEnd w:id="9"/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1886" w:type="dxa"/>
            <w:gridSpan w:val="4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Тип операции:</w:t>
            </w:r>
          </w:p>
        </w:tc>
        <w:tc>
          <w:tcPr>
            <w:tcW w:w="3519" w:type="dxa"/>
            <w:gridSpan w:val="6"/>
            <w:tcBorders>
              <w:top w:val="single" w:sz="5" w:space="0" w:color="000000"/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521A43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  <w:lang w:val="en-US"/>
              </w:rPr>
            </w:pPr>
            <w:bookmarkStart w:id="10" w:name="type"/>
            <w:bookmarkEnd w:id="10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  <w:lang w:val="en-US"/>
              </w:rPr>
              <w:t>Поставка</w:t>
            </w:r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04136D" w:rsidRPr="005878F9" w:rsidTr="0004136D">
        <w:trPr>
          <w:trHeight w:hRule="exact" w:val="115"/>
          <w:jc w:val="center"/>
        </w:trPr>
        <w:tc>
          <w:tcPr>
            <w:tcW w:w="98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6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4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66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EB3D4C">
        <w:trPr>
          <w:trHeight w:hRule="exact" w:val="421"/>
          <w:jc w:val="center"/>
        </w:trPr>
        <w:tc>
          <w:tcPr>
            <w:tcW w:w="5463" w:type="dxa"/>
            <w:gridSpan w:val="11"/>
            <w:tcBorders>
              <w:bottom w:val="single" w:sz="5" w:space="0" w:color="000000"/>
            </w:tcBorders>
            <w:shd w:val="clear" w:color="auto" w:fill="FFFFFF"/>
          </w:tcPr>
          <w:p w:rsidR="00480227" w:rsidRPr="005878F9" w:rsidRDefault="00AF2DE6">
            <w:pPr>
              <w:jc w:val="center"/>
              <w:rPr>
                <w:rFonts w:ascii="Arial" w:hAnsi="Arial" w:cs="Arial"/>
                <w:b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b/>
                <w:color w:val="000000"/>
                <w:spacing w:val="-2"/>
                <w:sz w:val="20"/>
                <w:szCs w:val="20"/>
              </w:rPr>
              <w:t>Результаты взвешивания:</w:t>
            </w:r>
          </w:p>
        </w:tc>
        <w:tc>
          <w:tcPr>
            <w:tcW w:w="1572" w:type="dxa"/>
            <w:tcBorders>
              <w:bottom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1995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480227" w:rsidRPr="005878F9" w:rsidRDefault="00AF2DE6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Вес автомобиля, кг</w:t>
            </w:r>
          </w:p>
        </w:tc>
        <w:tc>
          <w:tcPr>
            <w:tcW w:w="177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480227" w:rsidRPr="005878F9" w:rsidRDefault="00AF2DE6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Вес автомобиля с грузом, кг</w:t>
            </w:r>
          </w:p>
        </w:tc>
        <w:tc>
          <w:tcPr>
            <w:tcW w:w="16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480227" w:rsidRPr="005878F9" w:rsidRDefault="00AF2DE6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Чистый вес груза, кг</w:t>
            </w:r>
          </w:p>
        </w:tc>
        <w:tc>
          <w:tcPr>
            <w:tcW w:w="163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480227" w:rsidRPr="005878F9" w:rsidRDefault="00AF2DE6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Сухой вес, кг</w:t>
            </w:r>
          </w:p>
        </w:tc>
        <w:tc>
          <w:tcPr>
            <w:tcW w:w="745" w:type="dxa"/>
            <w:tcBorders>
              <w:left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1995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480227" w:rsidRPr="005878F9" w:rsidRDefault="00521A43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11" w:name="carWeight"/>
            <w:bookmarkEnd w:id="11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760</w:t>
            </w:r>
          </w:p>
        </w:tc>
        <w:tc>
          <w:tcPr>
            <w:tcW w:w="177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480227" w:rsidRPr="005878F9" w:rsidRDefault="00521A43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12" w:name="fullCarWeight"/>
            <w:bookmarkEnd w:id="12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1420</w:t>
            </w:r>
          </w:p>
        </w:tc>
        <w:tc>
          <w:tcPr>
            <w:tcW w:w="16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480227" w:rsidRPr="005878F9" w:rsidRDefault="00521A43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13" w:name="factorWeight"/>
            <w:bookmarkEnd w:id="13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660</w:t>
            </w:r>
          </w:p>
        </w:tc>
        <w:tc>
          <w:tcPr>
            <w:tcW w:w="163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480227" w:rsidRPr="005878F9" w:rsidRDefault="00480227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14" w:name="dryWeight"/>
            <w:bookmarkEnd w:id="14"/>
          </w:p>
        </w:tc>
        <w:tc>
          <w:tcPr>
            <w:tcW w:w="745" w:type="dxa"/>
            <w:tcBorders>
              <w:left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04136D" w:rsidRPr="005878F9" w:rsidTr="0004136D">
        <w:trPr>
          <w:trHeight w:val="340"/>
          <w:jc w:val="center"/>
        </w:trPr>
        <w:tc>
          <w:tcPr>
            <w:tcW w:w="988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6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668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single" w:sz="5" w:space="0" w:color="000000"/>
              <w:right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480227" w:rsidRPr="005878F9" w:rsidRDefault="00AF2DE6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Вес груза по документам, кг</w:t>
            </w:r>
          </w:p>
        </w:tc>
        <w:tc>
          <w:tcPr>
            <w:tcW w:w="16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480227" w:rsidRPr="005878F9" w:rsidRDefault="00AF2DE6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Перегруз, кг</w:t>
            </w:r>
          </w:p>
        </w:tc>
        <w:tc>
          <w:tcPr>
            <w:tcW w:w="163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480227" w:rsidRPr="005878F9" w:rsidRDefault="00AF2DE6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Коэфф. влаж., %</w:t>
            </w:r>
          </w:p>
        </w:tc>
        <w:tc>
          <w:tcPr>
            <w:tcW w:w="745" w:type="dxa"/>
            <w:tcBorders>
              <w:left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04136D" w:rsidRPr="005878F9" w:rsidTr="00EB3D4C">
        <w:trPr>
          <w:trHeight w:val="340"/>
          <w:jc w:val="center"/>
        </w:trPr>
        <w:tc>
          <w:tcPr>
            <w:tcW w:w="98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6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4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66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09" w:type="dxa"/>
            <w:tcBorders>
              <w:right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480227" w:rsidRPr="005878F9" w:rsidRDefault="00480227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  <w:lang w:val="en-US"/>
              </w:rPr>
            </w:pPr>
            <w:bookmarkStart w:id="15" w:name="docWeight"/>
            <w:bookmarkEnd w:id="15"/>
          </w:p>
        </w:tc>
        <w:tc>
          <w:tcPr>
            <w:tcW w:w="16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480227" w:rsidRPr="005878F9" w:rsidRDefault="00480227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16" w:name="overload"/>
            <w:bookmarkEnd w:id="16"/>
          </w:p>
        </w:tc>
        <w:tc>
          <w:tcPr>
            <w:tcW w:w="163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480227" w:rsidRPr="005878F9" w:rsidRDefault="00480227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17" w:name="coef"/>
            <w:bookmarkEnd w:id="17"/>
          </w:p>
        </w:tc>
        <w:tc>
          <w:tcPr>
            <w:tcW w:w="745" w:type="dxa"/>
            <w:tcBorders>
              <w:left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04136D" w:rsidRPr="005878F9" w:rsidTr="00EB3D4C">
        <w:trPr>
          <w:trHeight w:val="340"/>
          <w:jc w:val="center"/>
        </w:trPr>
        <w:tc>
          <w:tcPr>
            <w:tcW w:w="98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6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4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66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09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58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04136D" w:rsidRPr="005878F9" w:rsidTr="00EB3D4C">
        <w:trPr>
          <w:trHeight w:val="340"/>
          <w:jc w:val="center"/>
        </w:trPr>
        <w:tc>
          <w:tcPr>
            <w:tcW w:w="1218" w:type="dxa"/>
            <w:gridSpan w:val="3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1437" w:type="dxa"/>
            <w:gridSpan w:val="3"/>
            <w:tcBorders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521A43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18" w:name="startDate"/>
            <w:bookmarkEnd w:id="18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21.08.2020 15:06:37</w:t>
            </w:r>
          </w:p>
        </w:tc>
        <w:tc>
          <w:tcPr>
            <w:tcW w:w="114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12" w:type="dxa"/>
            <w:gridSpan w:val="2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Дата выезда:</w:t>
            </w:r>
          </w:p>
        </w:tc>
        <w:tc>
          <w:tcPr>
            <w:tcW w:w="1524" w:type="dxa"/>
            <w:tcBorders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521A43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19" w:name="endDate"/>
            <w:bookmarkEnd w:id="19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21.08.2020 15:33:34</w:t>
            </w:r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988" w:type="dxa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Оператор</w:t>
            </w:r>
          </w:p>
        </w:tc>
        <w:tc>
          <w:tcPr>
            <w:tcW w:w="116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4301" w:type="dxa"/>
            <w:gridSpan w:val="8"/>
            <w:tcBorders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480227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20" w:name="post"/>
            <w:bookmarkEnd w:id="20"/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988" w:type="dxa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Водитель</w:t>
            </w:r>
          </w:p>
        </w:tc>
        <w:tc>
          <w:tcPr>
            <w:tcW w:w="116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4301" w:type="dxa"/>
            <w:gridSpan w:val="8"/>
            <w:tcBorders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521A43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21" w:name="driver"/>
            <w:bookmarkEnd w:id="21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Курмашев Канат Капышевич</w:t>
            </w:r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04136D" w:rsidRPr="005878F9" w:rsidTr="005878F9">
        <w:trPr>
          <w:trHeight w:hRule="exact" w:val="269"/>
          <w:jc w:val="center"/>
        </w:trPr>
        <w:tc>
          <w:tcPr>
            <w:tcW w:w="988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116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114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668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109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114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999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113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1524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58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</w:tr>
      <w:tr w:rsidR="0004136D" w:rsidRPr="005878F9" w:rsidTr="0004136D">
        <w:trPr>
          <w:trHeight w:hRule="exact" w:val="444"/>
          <w:jc w:val="center"/>
        </w:trPr>
        <w:tc>
          <w:tcPr>
            <w:tcW w:w="988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116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114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668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109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114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999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113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1524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58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610BEF" w:rsidRPr="005878F9" w:rsidRDefault="00610BEF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hRule="exact" w:val="229"/>
          <w:jc w:val="center"/>
        </w:trPr>
        <w:tc>
          <w:tcPr>
            <w:tcW w:w="5463" w:type="dxa"/>
            <w:gridSpan w:val="11"/>
            <w:shd w:val="clear" w:color="auto" w:fill="FFFFFF"/>
          </w:tcPr>
          <w:p w:rsidR="00480227" w:rsidRPr="005878F9" w:rsidRDefault="00AF2DE6">
            <w:pPr>
              <w:jc w:val="center"/>
              <w:rPr>
                <w:rFonts w:ascii="Arial" w:hAnsi="Arial" w:cs="Arial"/>
                <w:b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b/>
                <w:color w:val="000000"/>
                <w:spacing w:val="-2"/>
                <w:sz w:val="20"/>
                <w:szCs w:val="20"/>
              </w:rPr>
              <w:t>ТАЛОН ВЗВЕШИВАНИЯ №</w:t>
            </w:r>
            <w:bookmarkStart w:id="22" w:name="num2"/>
            <w:bookmarkEnd w:id="22"/>
            <w:r w:rsidR="00521A43">
              <w:rPr>
                <w:rFonts w:ascii="Arial" w:hAnsi="Arial" w:cs="Arial"/>
                <w:b/>
                <w:color w:val="000000"/>
                <w:spacing w:val="-2"/>
                <w:sz w:val="20"/>
                <w:szCs w:val="20"/>
              </w:rPr>
              <w:t>29</w:t>
            </w: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04136D" w:rsidRPr="005878F9" w:rsidTr="0004136D">
        <w:trPr>
          <w:trHeight w:hRule="exact" w:val="115"/>
          <w:jc w:val="center"/>
        </w:trPr>
        <w:tc>
          <w:tcPr>
            <w:tcW w:w="98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6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4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66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09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4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999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3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24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1886" w:type="dxa"/>
            <w:gridSpan w:val="4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Марка автомашины:</w:t>
            </w:r>
          </w:p>
        </w:tc>
        <w:tc>
          <w:tcPr>
            <w:tcW w:w="3519" w:type="dxa"/>
            <w:gridSpan w:val="6"/>
            <w:tcBorders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521A43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23" w:name="carMark2"/>
            <w:bookmarkEnd w:id="23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Q</w:t>
            </w:r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1886" w:type="dxa"/>
            <w:gridSpan w:val="4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Гос. номер</w:t>
            </w:r>
          </w:p>
        </w:tc>
        <w:tc>
          <w:tcPr>
            <w:tcW w:w="3519" w:type="dxa"/>
            <w:gridSpan w:val="6"/>
            <w:tcBorders>
              <w:top w:val="single" w:sz="5" w:space="0" w:color="000000"/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521A43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24" w:name="carNum2"/>
            <w:bookmarkEnd w:id="24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997</w:t>
            </w:r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1886" w:type="dxa"/>
            <w:gridSpan w:val="4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Контрагент:</w:t>
            </w:r>
          </w:p>
        </w:tc>
        <w:tc>
          <w:tcPr>
            <w:tcW w:w="3519" w:type="dxa"/>
            <w:gridSpan w:val="6"/>
            <w:tcBorders>
              <w:top w:val="single" w:sz="5" w:space="0" w:color="000000"/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521A43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  <w:lang w:val="en-US"/>
              </w:rPr>
            </w:pPr>
            <w:bookmarkStart w:id="25" w:name="client2"/>
            <w:bookmarkEnd w:id="25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  <w:lang w:val="en-US"/>
              </w:rPr>
              <w:t>yfk</w:t>
            </w:r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1886" w:type="dxa"/>
            <w:gridSpan w:val="4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БИН:</w:t>
            </w:r>
          </w:p>
        </w:tc>
        <w:tc>
          <w:tcPr>
            <w:tcW w:w="3519" w:type="dxa"/>
            <w:gridSpan w:val="6"/>
            <w:tcBorders>
              <w:top w:val="single" w:sz="5" w:space="0" w:color="000000"/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480227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26" w:name="RNN2"/>
            <w:bookmarkEnd w:id="26"/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1886" w:type="dxa"/>
            <w:gridSpan w:val="4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Груз:</w:t>
            </w:r>
          </w:p>
        </w:tc>
        <w:tc>
          <w:tcPr>
            <w:tcW w:w="3519" w:type="dxa"/>
            <w:gridSpan w:val="6"/>
            <w:tcBorders>
              <w:top w:val="single" w:sz="5" w:space="0" w:color="000000"/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521A43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27" w:name="goods2"/>
            <w:bookmarkEnd w:id="27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пшеница</w:t>
            </w:r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1886" w:type="dxa"/>
            <w:gridSpan w:val="4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Грузополучатель:</w:t>
            </w:r>
          </w:p>
        </w:tc>
        <w:tc>
          <w:tcPr>
            <w:tcW w:w="3519" w:type="dxa"/>
            <w:gridSpan w:val="6"/>
            <w:tcBorders>
              <w:top w:val="single" w:sz="5" w:space="0" w:color="000000"/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480227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28" w:name="consignee2"/>
            <w:bookmarkEnd w:id="28"/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1886" w:type="dxa"/>
            <w:gridSpan w:val="4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Пункт отправки:</w:t>
            </w:r>
          </w:p>
        </w:tc>
        <w:tc>
          <w:tcPr>
            <w:tcW w:w="3519" w:type="dxa"/>
            <w:gridSpan w:val="6"/>
            <w:tcBorders>
              <w:top w:val="single" w:sz="5" w:space="0" w:color="000000"/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480227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29" w:name="point12"/>
            <w:bookmarkEnd w:id="29"/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1886" w:type="dxa"/>
            <w:gridSpan w:val="4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Пункт назначения:</w:t>
            </w:r>
          </w:p>
        </w:tc>
        <w:tc>
          <w:tcPr>
            <w:tcW w:w="3519" w:type="dxa"/>
            <w:gridSpan w:val="6"/>
            <w:tcBorders>
              <w:top w:val="single" w:sz="5" w:space="0" w:color="000000"/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480227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30" w:name="point22"/>
            <w:bookmarkEnd w:id="30"/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04136D">
        <w:trPr>
          <w:trHeight w:val="340"/>
          <w:jc w:val="center"/>
        </w:trPr>
        <w:tc>
          <w:tcPr>
            <w:tcW w:w="1886" w:type="dxa"/>
            <w:gridSpan w:val="4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Тип операции:</w:t>
            </w:r>
          </w:p>
        </w:tc>
        <w:tc>
          <w:tcPr>
            <w:tcW w:w="3519" w:type="dxa"/>
            <w:gridSpan w:val="6"/>
            <w:tcBorders>
              <w:top w:val="single" w:sz="5" w:space="0" w:color="000000"/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521A43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31" w:name="type2"/>
            <w:bookmarkEnd w:id="31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Поставка</w:t>
            </w:r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04136D" w:rsidRPr="005878F9" w:rsidTr="0004136D">
        <w:trPr>
          <w:trHeight w:hRule="exact" w:val="114"/>
          <w:jc w:val="center"/>
        </w:trPr>
        <w:tc>
          <w:tcPr>
            <w:tcW w:w="98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6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4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66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999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3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24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EB3D4C">
        <w:trPr>
          <w:trHeight w:hRule="exact" w:val="401"/>
          <w:jc w:val="center"/>
        </w:trPr>
        <w:tc>
          <w:tcPr>
            <w:tcW w:w="5463" w:type="dxa"/>
            <w:gridSpan w:val="11"/>
            <w:tcBorders>
              <w:bottom w:val="single" w:sz="5" w:space="0" w:color="000000"/>
            </w:tcBorders>
            <w:shd w:val="clear" w:color="auto" w:fill="FFFFFF"/>
          </w:tcPr>
          <w:p w:rsidR="00480227" w:rsidRPr="005878F9" w:rsidRDefault="00AF2DE6">
            <w:pPr>
              <w:jc w:val="center"/>
              <w:rPr>
                <w:rFonts w:ascii="Arial" w:hAnsi="Arial" w:cs="Arial"/>
                <w:b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b/>
                <w:color w:val="000000"/>
                <w:spacing w:val="-2"/>
                <w:sz w:val="20"/>
                <w:szCs w:val="20"/>
              </w:rPr>
              <w:t>Результаты взвешивания:</w:t>
            </w:r>
          </w:p>
        </w:tc>
        <w:tc>
          <w:tcPr>
            <w:tcW w:w="1572" w:type="dxa"/>
            <w:tcBorders>
              <w:bottom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EB3D4C">
        <w:trPr>
          <w:trHeight w:val="340"/>
          <w:jc w:val="center"/>
        </w:trPr>
        <w:tc>
          <w:tcPr>
            <w:tcW w:w="1995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480227" w:rsidRPr="005878F9" w:rsidRDefault="00AF2DE6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Вес автомобиля, кг</w:t>
            </w:r>
          </w:p>
        </w:tc>
        <w:tc>
          <w:tcPr>
            <w:tcW w:w="177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480227" w:rsidRPr="005878F9" w:rsidRDefault="00AF2DE6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Вес автомобиля с грузом, кг</w:t>
            </w:r>
          </w:p>
        </w:tc>
        <w:tc>
          <w:tcPr>
            <w:tcW w:w="16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480227" w:rsidRPr="005878F9" w:rsidRDefault="00AF2DE6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Чистый вес груза, кг</w:t>
            </w:r>
          </w:p>
        </w:tc>
        <w:tc>
          <w:tcPr>
            <w:tcW w:w="163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C0C0"/>
          </w:tcPr>
          <w:p w:rsidR="00480227" w:rsidRPr="005878F9" w:rsidRDefault="00AF2DE6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Сухой вес, кг</w:t>
            </w:r>
          </w:p>
        </w:tc>
        <w:tc>
          <w:tcPr>
            <w:tcW w:w="745" w:type="dxa"/>
            <w:tcBorders>
              <w:left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EB3D4C">
        <w:trPr>
          <w:trHeight w:val="340"/>
          <w:jc w:val="center"/>
        </w:trPr>
        <w:tc>
          <w:tcPr>
            <w:tcW w:w="1995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480227" w:rsidRPr="005878F9" w:rsidRDefault="00521A43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32" w:name="carWeight2"/>
            <w:bookmarkEnd w:id="32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760</w:t>
            </w:r>
          </w:p>
        </w:tc>
        <w:tc>
          <w:tcPr>
            <w:tcW w:w="177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480227" w:rsidRPr="005878F9" w:rsidRDefault="00521A43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33" w:name="fullCarWeight2"/>
            <w:bookmarkEnd w:id="33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1420</w:t>
            </w:r>
          </w:p>
        </w:tc>
        <w:tc>
          <w:tcPr>
            <w:tcW w:w="16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480227" w:rsidRPr="005878F9" w:rsidRDefault="00521A43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34" w:name="factorWeight2"/>
            <w:bookmarkEnd w:id="34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660</w:t>
            </w:r>
          </w:p>
        </w:tc>
        <w:tc>
          <w:tcPr>
            <w:tcW w:w="163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/>
          </w:tcPr>
          <w:p w:rsidR="00480227" w:rsidRPr="005878F9" w:rsidRDefault="00480227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35" w:name="dryWeight2"/>
            <w:bookmarkEnd w:id="35"/>
          </w:p>
        </w:tc>
        <w:tc>
          <w:tcPr>
            <w:tcW w:w="745" w:type="dxa"/>
            <w:tcBorders>
              <w:left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04136D" w:rsidRPr="005878F9" w:rsidTr="00EB3D4C">
        <w:trPr>
          <w:trHeight w:val="340"/>
          <w:jc w:val="center"/>
        </w:trPr>
        <w:tc>
          <w:tcPr>
            <w:tcW w:w="988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6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4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668" w:type="dxa"/>
            <w:tcBorders>
              <w:top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09" w:type="dxa"/>
            <w:tcBorders>
              <w:top w:val="single" w:sz="5" w:space="0" w:color="000000"/>
              <w:right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  <w:gridSpan w:val="3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C0C0C0"/>
          </w:tcPr>
          <w:p w:rsidR="00480227" w:rsidRPr="005878F9" w:rsidRDefault="00AF2DE6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Вес груза по документам, кг</w:t>
            </w:r>
          </w:p>
        </w:tc>
        <w:tc>
          <w:tcPr>
            <w:tcW w:w="1637" w:type="dxa"/>
            <w:gridSpan w:val="2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C0C0C0"/>
          </w:tcPr>
          <w:p w:rsidR="00480227" w:rsidRPr="005878F9" w:rsidRDefault="00AF2DE6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Перегруз, кг</w:t>
            </w:r>
          </w:p>
        </w:tc>
        <w:tc>
          <w:tcPr>
            <w:tcW w:w="1630" w:type="dxa"/>
            <w:gridSpan w:val="2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C0C0C0"/>
          </w:tcPr>
          <w:p w:rsidR="00480227" w:rsidRPr="005878F9" w:rsidRDefault="00AF2DE6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Коэфф. влаж., %</w:t>
            </w:r>
          </w:p>
        </w:tc>
        <w:tc>
          <w:tcPr>
            <w:tcW w:w="745" w:type="dxa"/>
            <w:tcBorders>
              <w:left w:val="single" w:sz="5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04136D" w:rsidRPr="005878F9" w:rsidTr="00EB3D4C">
        <w:trPr>
          <w:trHeight w:val="340"/>
          <w:jc w:val="center"/>
        </w:trPr>
        <w:tc>
          <w:tcPr>
            <w:tcW w:w="98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6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4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66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09" w:type="dxa"/>
            <w:tcBorders>
              <w:right w:val="single" w:sz="6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480227" w:rsidRPr="005878F9" w:rsidRDefault="00480227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36" w:name="docWeight2"/>
            <w:bookmarkEnd w:id="36"/>
          </w:p>
        </w:tc>
        <w:tc>
          <w:tcPr>
            <w:tcW w:w="163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480227" w:rsidRPr="005878F9" w:rsidRDefault="00480227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37" w:name="overload2"/>
            <w:bookmarkEnd w:id="37"/>
          </w:p>
        </w:tc>
        <w:tc>
          <w:tcPr>
            <w:tcW w:w="163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:rsidR="00480227" w:rsidRPr="005878F9" w:rsidRDefault="00480227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38" w:name="coef2"/>
            <w:bookmarkEnd w:id="38"/>
          </w:p>
        </w:tc>
        <w:tc>
          <w:tcPr>
            <w:tcW w:w="745" w:type="dxa"/>
            <w:tcBorders>
              <w:left w:val="single" w:sz="6" w:space="0" w:color="000000"/>
            </w:tcBorders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EB3D4C" w:rsidRPr="005878F9" w:rsidTr="00EB3D4C">
        <w:trPr>
          <w:trHeight w:val="340"/>
          <w:jc w:val="center"/>
        </w:trPr>
        <w:tc>
          <w:tcPr>
            <w:tcW w:w="988" w:type="dxa"/>
          </w:tcPr>
          <w:p w:rsidR="00EB3D4C" w:rsidRPr="005878F9" w:rsidRDefault="00EB3D4C">
            <w:pPr>
              <w:rPr>
                <w:sz w:val="20"/>
                <w:szCs w:val="20"/>
              </w:rPr>
            </w:pPr>
          </w:p>
        </w:tc>
        <w:tc>
          <w:tcPr>
            <w:tcW w:w="116" w:type="dxa"/>
          </w:tcPr>
          <w:p w:rsidR="00EB3D4C" w:rsidRPr="005878F9" w:rsidRDefault="00EB3D4C">
            <w:pPr>
              <w:rPr>
                <w:sz w:val="20"/>
                <w:szCs w:val="20"/>
              </w:rPr>
            </w:pPr>
          </w:p>
        </w:tc>
        <w:tc>
          <w:tcPr>
            <w:tcW w:w="114" w:type="dxa"/>
          </w:tcPr>
          <w:p w:rsidR="00EB3D4C" w:rsidRPr="005878F9" w:rsidRDefault="00EB3D4C">
            <w:pPr>
              <w:rPr>
                <w:sz w:val="20"/>
                <w:szCs w:val="20"/>
              </w:rPr>
            </w:pPr>
          </w:p>
        </w:tc>
        <w:tc>
          <w:tcPr>
            <w:tcW w:w="668" w:type="dxa"/>
          </w:tcPr>
          <w:p w:rsidR="00EB3D4C" w:rsidRPr="005878F9" w:rsidRDefault="00EB3D4C">
            <w:pPr>
              <w:rPr>
                <w:sz w:val="20"/>
                <w:szCs w:val="20"/>
              </w:rPr>
            </w:pPr>
          </w:p>
        </w:tc>
        <w:tc>
          <w:tcPr>
            <w:tcW w:w="109" w:type="dxa"/>
          </w:tcPr>
          <w:p w:rsidR="00EB3D4C" w:rsidRPr="005878F9" w:rsidRDefault="00EB3D4C">
            <w:pPr>
              <w:rPr>
                <w:sz w:val="20"/>
                <w:szCs w:val="20"/>
              </w:rPr>
            </w:pPr>
          </w:p>
        </w:tc>
        <w:tc>
          <w:tcPr>
            <w:tcW w:w="1773" w:type="dxa"/>
            <w:gridSpan w:val="3"/>
            <w:tcBorders>
              <w:top w:val="single" w:sz="4" w:space="0" w:color="auto"/>
            </w:tcBorders>
            <w:shd w:val="clear" w:color="auto" w:fill="FFFFFF"/>
          </w:tcPr>
          <w:p w:rsidR="00EB3D4C" w:rsidRPr="005878F9" w:rsidRDefault="00EB3D4C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1637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:rsidR="00EB3D4C" w:rsidRPr="005878F9" w:rsidRDefault="00EB3D4C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1630" w:type="dxa"/>
            <w:gridSpan w:val="2"/>
            <w:tcBorders>
              <w:top w:val="single" w:sz="4" w:space="0" w:color="auto"/>
            </w:tcBorders>
            <w:shd w:val="clear" w:color="auto" w:fill="FFFFFF"/>
          </w:tcPr>
          <w:p w:rsidR="00EB3D4C" w:rsidRPr="005878F9" w:rsidRDefault="00EB3D4C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745" w:type="dxa"/>
            <w:tcBorders>
              <w:left w:val="nil"/>
            </w:tcBorders>
          </w:tcPr>
          <w:p w:rsidR="00EB3D4C" w:rsidRPr="005878F9" w:rsidRDefault="00EB3D4C">
            <w:pPr>
              <w:rPr>
                <w:sz w:val="20"/>
                <w:szCs w:val="20"/>
              </w:rPr>
            </w:pPr>
          </w:p>
        </w:tc>
      </w:tr>
      <w:tr w:rsidR="0004136D" w:rsidRPr="005878F9" w:rsidTr="00EB3D4C">
        <w:trPr>
          <w:trHeight w:val="340"/>
          <w:jc w:val="center"/>
        </w:trPr>
        <w:tc>
          <w:tcPr>
            <w:tcW w:w="1218" w:type="dxa"/>
            <w:gridSpan w:val="3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1437" w:type="dxa"/>
            <w:gridSpan w:val="3"/>
            <w:tcBorders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521A43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39" w:name="startDate2"/>
            <w:bookmarkEnd w:id="39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21.08.2020 15:06:37</w:t>
            </w:r>
          </w:p>
        </w:tc>
        <w:tc>
          <w:tcPr>
            <w:tcW w:w="114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112" w:type="dxa"/>
            <w:gridSpan w:val="2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Дата выезда:</w:t>
            </w:r>
          </w:p>
        </w:tc>
        <w:tc>
          <w:tcPr>
            <w:tcW w:w="1524" w:type="dxa"/>
            <w:tcBorders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521A43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40" w:name="endDate2"/>
            <w:bookmarkEnd w:id="40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21.08.2020 15:33:34</w:t>
            </w:r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EB3D4C">
        <w:trPr>
          <w:trHeight w:val="340"/>
          <w:jc w:val="center"/>
        </w:trPr>
        <w:tc>
          <w:tcPr>
            <w:tcW w:w="988" w:type="dxa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Оператор</w:t>
            </w:r>
          </w:p>
        </w:tc>
        <w:tc>
          <w:tcPr>
            <w:tcW w:w="116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4301" w:type="dxa"/>
            <w:gridSpan w:val="8"/>
            <w:tcBorders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480227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41" w:name="post2"/>
            <w:bookmarkEnd w:id="41"/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  <w:tr w:rsidR="00480227" w:rsidRPr="005878F9" w:rsidTr="00EB3D4C">
        <w:trPr>
          <w:trHeight w:val="340"/>
          <w:jc w:val="center"/>
        </w:trPr>
        <w:tc>
          <w:tcPr>
            <w:tcW w:w="988" w:type="dxa"/>
            <w:shd w:val="clear" w:color="auto" w:fill="FFFFFF"/>
            <w:vAlign w:val="bottom"/>
          </w:tcPr>
          <w:p w:rsidR="00480227" w:rsidRPr="005878F9" w:rsidRDefault="00AF2DE6">
            <w:pPr>
              <w:jc w:val="right"/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r w:rsidRPr="005878F9"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Водитель</w:t>
            </w:r>
          </w:p>
        </w:tc>
        <w:tc>
          <w:tcPr>
            <w:tcW w:w="116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4301" w:type="dxa"/>
            <w:gridSpan w:val="8"/>
            <w:tcBorders>
              <w:bottom w:val="single" w:sz="5" w:space="0" w:color="000000"/>
            </w:tcBorders>
            <w:shd w:val="clear" w:color="auto" w:fill="FFFFFF"/>
            <w:vAlign w:val="bottom"/>
          </w:tcPr>
          <w:p w:rsidR="00480227" w:rsidRPr="005878F9" w:rsidRDefault="00521A43">
            <w:pP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</w:pPr>
            <w:bookmarkStart w:id="42" w:name="driver2"/>
            <w:bookmarkEnd w:id="42"/>
            <w:r>
              <w:rPr>
                <w:rFonts w:ascii="Arial" w:hAnsi="Arial" w:cs="Arial"/>
                <w:color w:val="000000"/>
                <w:spacing w:val="-2"/>
                <w:sz w:val="20"/>
                <w:szCs w:val="20"/>
              </w:rPr>
              <w:t>Курмашев Канат Капышевич</w:t>
            </w:r>
          </w:p>
        </w:tc>
        <w:tc>
          <w:tcPr>
            <w:tcW w:w="58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  <w:tc>
          <w:tcPr>
            <w:tcW w:w="745" w:type="dxa"/>
          </w:tcPr>
          <w:p w:rsidR="00480227" w:rsidRPr="005878F9" w:rsidRDefault="00480227">
            <w:pPr>
              <w:rPr>
                <w:sz w:val="20"/>
                <w:szCs w:val="20"/>
              </w:rPr>
            </w:pPr>
          </w:p>
        </w:tc>
      </w:tr>
    </w:tbl>
    <w:p w:rsidR="00AF2DE6" w:rsidRPr="005878F9" w:rsidRDefault="00AF2DE6" w:rsidP="00EB3D4C">
      <w:pPr>
        <w:rPr>
          <w:sz w:val="20"/>
          <w:szCs w:val="20"/>
        </w:rPr>
      </w:pPr>
    </w:p>
    <w:sectPr w:rsidR="00AF2DE6" w:rsidRPr="005878F9" w:rsidSect="00323985">
      <w:pgSz w:w="11906" w:h="16838" w:code="9"/>
      <w:pgMar w:top="282" w:right="282" w:bottom="232" w:left="282" w:header="282" w:footer="232" w:gutter="0"/>
      <w:cols w:space="720"/>
      <w:docGrid w:linePitch="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43"/>
    <w:rsid w:val="0004136D"/>
    <w:rsid w:val="00323985"/>
    <w:rsid w:val="00480227"/>
    <w:rsid w:val="00514EF2"/>
    <w:rsid w:val="00521A43"/>
    <w:rsid w:val="0053423B"/>
    <w:rsid w:val="005878F9"/>
    <w:rsid w:val="00610BEF"/>
    <w:rsid w:val="00723412"/>
    <w:rsid w:val="00A750AD"/>
    <w:rsid w:val="00AC0466"/>
    <w:rsid w:val="00AF2DE6"/>
    <w:rsid w:val="00EB3D4C"/>
    <w:rsid w:val="00F7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80A2C4-6BE3-413C-8C66-01DE66AF2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decai\source\repos\vesovaya_github\vesovaya\ELibra\bin\x64\Debug\templates\weighing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4ACB9-F86E-467B-A436-ACC3D27AC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weighing.dotx</Template>
  <TotalTime>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Stimulsoft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Mordecai</dc:creator>
  <cp:keywords/>
  <dc:description/>
  <cp:lastModifiedBy>Mordecai</cp:lastModifiedBy>
  <cp:revision>1</cp:revision>
  <cp:lastPrinted>2019-07-25T09:42:00Z</cp:lastPrinted>
  <dcterms:created xsi:type="dcterms:W3CDTF">2020-09-08T08:25:00Z</dcterms:created>
  <dcterms:modified xsi:type="dcterms:W3CDTF">2020-09-08T08:25:00Z</dcterms:modified>
</cp:coreProperties>
</file>