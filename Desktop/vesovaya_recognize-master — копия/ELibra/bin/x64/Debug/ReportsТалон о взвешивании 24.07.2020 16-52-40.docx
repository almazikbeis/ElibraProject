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16"/>
        <w:gridCol w:w="114"/>
        <w:gridCol w:w="668"/>
        <w:gridCol w:w="109"/>
        <w:gridCol w:w="660"/>
        <w:gridCol w:w="114"/>
        <w:gridCol w:w="999"/>
        <w:gridCol w:w="113"/>
        <w:gridCol w:w="1524"/>
        <w:gridCol w:w="58"/>
        <w:gridCol w:w="1572"/>
        <w:gridCol w:w="745"/>
      </w:tblGrid>
      <w:tr w:rsidR="00480227" w:rsidRPr="005878F9" w:rsidTr="0004136D">
        <w:trPr>
          <w:trHeight w:hRule="exact" w:val="282"/>
          <w:jc w:val="center"/>
        </w:trPr>
        <w:tc>
          <w:tcPr>
            <w:tcW w:w="5463" w:type="dxa"/>
            <w:gridSpan w:val="11"/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bookmarkStart w:id="0" w:name="_GoBack"/>
            <w:bookmarkEnd w:id="0"/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ТАЛОН ВЗВЕШИВАНИЯ №</w:t>
            </w:r>
            <w:bookmarkStart w:id="1" w:name="num"/>
            <w:bookmarkEnd w:id="1"/>
            <w:r w:rsidR="00412B56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686</w:t>
            </w: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5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Марка автомашины:</w:t>
            </w:r>
          </w:p>
        </w:tc>
        <w:tc>
          <w:tcPr>
            <w:tcW w:w="3519" w:type="dxa"/>
            <w:gridSpan w:val="6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" w:name="carMark"/>
            <w:bookmarkEnd w:id="2"/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Камаз</w:t>
            </w:r>
            <w:proofErr w:type="spellEnd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Гос. Номер</w:t>
            </w: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3" w:name="carNum"/>
            <w:bookmarkEnd w:id="3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F285KZN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Контрагент: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" w:name="client"/>
            <w:bookmarkEnd w:id="4"/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КазПравда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Лехнер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БИН: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5" w:name="RNN"/>
            <w:bookmarkEnd w:id="5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6" w:name="goods"/>
            <w:bookmarkEnd w:id="6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Подсолнечник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Грузополучатель: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7" w:name="consignee"/>
            <w:bookmarkEnd w:id="7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отправки: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8" w:name="point1"/>
            <w:bookmarkEnd w:id="8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назначения: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9" w:name="point2"/>
            <w:bookmarkEnd w:id="9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Тип операции: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10" w:name="type"/>
            <w:bookmarkEnd w:id="10"/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Поставка</w:t>
            </w:r>
            <w:proofErr w:type="spellEnd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5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hRule="exact" w:val="421"/>
          <w:jc w:val="center"/>
        </w:trPr>
        <w:tc>
          <w:tcPr>
            <w:tcW w:w="5463" w:type="dxa"/>
            <w:gridSpan w:val="11"/>
            <w:tcBorders>
              <w:bottom w:val="single" w:sz="5" w:space="0" w:color="000000"/>
            </w:tcBorders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Результаты взвешивания:</w:t>
            </w:r>
          </w:p>
        </w:tc>
        <w:tc>
          <w:tcPr>
            <w:tcW w:w="1572" w:type="dxa"/>
            <w:tcBorders>
              <w:bottom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автомобиля, кг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 с грузом,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Чистый вес груза,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Сухой вес, кг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12B5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1" w:name="carWeight"/>
            <w:bookmarkEnd w:id="11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15280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12B5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2" w:name="fullCarWeight"/>
            <w:bookmarkEnd w:id="12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43420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12B5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3" w:name="factorWeight"/>
            <w:bookmarkEnd w:id="13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28140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4" w:name="dryWeight"/>
            <w:bookmarkEnd w:id="14"/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val="340"/>
          <w:jc w:val="center"/>
        </w:trPr>
        <w:tc>
          <w:tcPr>
            <w:tcW w:w="98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  <w:righ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груза по документам,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Перегруз,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proofErr w:type="spellStart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Коэфф</w:t>
            </w:r>
            <w:proofErr w:type="spellEnd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 xml:space="preserve">. </w:t>
            </w:r>
            <w:proofErr w:type="spellStart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влаж</w:t>
            </w:r>
            <w:proofErr w:type="spellEnd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., %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righ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15" w:name="docWeight"/>
            <w:bookmarkEnd w:id="15"/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6" w:name="overload"/>
            <w:bookmarkEnd w:id="16"/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7" w:name="coef"/>
            <w:bookmarkEnd w:id="17"/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1218" w:type="dxa"/>
            <w:gridSpan w:val="3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1437" w:type="dxa"/>
            <w:gridSpan w:val="3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8" w:name="startDate"/>
            <w:bookmarkEnd w:id="18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24.07.2020 14:34:45</w:t>
            </w: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выезда:</w:t>
            </w:r>
          </w:p>
        </w:tc>
        <w:tc>
          <w:tcPr>
            <w:tcW w:w="1524" w:type="dxa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9" w:name="endDate"/>
            <w:bookmarkEnd w:id="19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24.07.2020 16:00:37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Оператор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0" w:name="post"/>
            <w:bookmarkEnd w:id="20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Сеитов А.С.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Водитель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1" w:name="driver"/>
            <w:bookmarkEnd w:id="21"/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Табариков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Гадылбек</w:t>
            </w:r>
            <w:proofErr w:type="spellEnd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5878F9">
        <w:trPr>
          <w:trHeight w:hRule="exact" w:val="269"/>
          <w:jc w:val="center"/>
        </w:trPr>
        <w:tc>
          <w:tcPr>
            <w:tcW w:w="98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444"/>
          <w:jc w:val="center"/>
        </w:trPr>
        <w:tc>
          <w:tcPr>
            <w:tcW w:w="98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hRule="exact" w:val="229"/>
          <w:jc w:val="center"/>
        </w:trPr>
        <w:tc>
          <w:tcPr>
            <w:tcW w:w="5463" w:type="dxa"/>
            <w:gridSpan w:val="11"/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ТАЛОН ВЗВЕШИВАНИЯ №</w:t>
            </w:r>
            <w:bookmarkStart w:id="22" w:name="num2"/>
            <w:bookmarkEnd w:id="22"/>
            <w:r w:rsidR="00412B56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686</w:t>
            </w: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5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Марка автомашины:</w:t>
            </w:r>
          </w:p>
        </w:tc>
        <w:tc>
          <w:tcPr>
            <w:tcW w:w="3519" w:type="dxa"/>
            <w:gridSpan w:val="6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3" w:name="carMark2"/>
            <w:bookmarkEnd w:id="23"/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Камаз</w:t>
            </w:r>
            <w:proofErr w:type="spellEnd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Гос. номер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4" w:name="carNum2"/>
            <w:bookmarkEnd w:id="24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F285KZN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Контрагент: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25" w:name="client2"/>
            <w:bookmarkEnd w:id="25"/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КазПравда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Лехнер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БИН: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6" w:name="RNN2"/>
            <w:bookmarkEnd w:id="26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7" w:name="goods2"/>
            <w:bookmarkEnd w:id="27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Подсолнечник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Грузополучатель: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8" w:name="consignee2"/>
            <w:bookmarkEnd w:id="28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отправки: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9" w:name="point12"/>
            <w:bookmarkEnd w:id="29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назначения: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0" w:name="point22"/>
            <w:bookmarkEnd w:id="30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Тип операции: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1" w:name="type2"/>
            <w:bookmarkEnd w:id="31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Поставка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4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hRule="exact" w:val="401"/>
          <w:jc w:val="center"/>
        </w:trPr>
        <w:tc>
          <w:tcPr>
            <w:tcW w:w="5463" w:type="dxa"/>
            <w:gridSpan w:val="11"/>
            <w:tcBorders>
              <w:bottom w:val="single" w:sz="5" w:space="0" w:color="000000"/>
            </w:tcBorders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Результаты взвешивания:</w:t>
            </w:r>
          </w:p>
        </w:tc>
        <w:tc>
          <w:tcPr>
            <w:tcW w:w="1572" w:type="dxa"/>
            <w:tcBorders>
              <w:bottom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автомобиля, кг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 с грузом,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Чистый вес груза,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Сухой вес, кг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12B5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2" w:name="carWeight2"/>
            <w:bookmarkEnd w:id="32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15280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12B5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3" w:name="fullCarWeight2"/>
            <w:bookmarkEnd w:id="33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43420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12B5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4" w:name="factorWeight2"/>
            <w:bookmarkEnd w:id="34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28140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5" w:name="dryWeight2"/>
            <w:bookmarkEnd w:id="35"/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  <w:righ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груза по документам,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Перегруз,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proofErr w:type="spellStart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Коэфф</w:t>
            </w:r>
            <w:proofErr w:type="spellEnd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 xml:space="preserve">. </w:t>
            </w:r>
            <w:proofErr w:type="spellStart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влаж</w:t>
            </w:r>
            <w:proofErr w:type="spellEnd"/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., %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right w:val="single" w:sz="6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6" w:name="docWeight2"/>
            <w:bookmarkEnd w:id="36"/>
          </w:p>
        </w:tc>
        <w:tc>
          <w:tcPr>
            <w:tcW w:w="1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7" w:name="overload2"/>
            <w:bookmarkEnd w:id="37"/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8" w:name="coef2"/>
            <w:bookmarkEnd w:id="38"/>
          </w:p>
        </w:tc>
        <w:tc>
          <w:tcPr>
            <w:tcW w:w="745" w:type="dxa"/>
            <w:tcBorders>
              <w:left w:val="single" w:sz="6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EB3D4C" w:rsidRPr="005878F9" w:rsidTr="00EB3D4C">
        <w:trPr>
          <w:trHeight w:val="340"/>
          <w:jc w:val="center"/>
        </w:trPr>
        <w:tc>
          <w:tcPr>
            <w:tcW w:w="988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EB3D4C" w:rsidRPr="005878F9" w:rsidRDefault="00EB3D4C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EB3D4C" w:rsidRPr="005878F9" w:rsidRDefault="00EB3D4C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EB3D4C" w:rsidRPr="005878F9" w:rsidRDefault="00EB3D4C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745" w:type="dxa"/>
            <w:tcBorders>
              <w:left w:val="nil"/>
            </w:tcBorders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1218" w:type="dxa"/>
            <w:gridSpan w:val="3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1437" w:type="dxa"/>
            <w:gridSpan w:val="3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9" w:name="startDate2"/>
            <w:bookmarkEnd w:id="39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24.07.2020 14:34:45</w:t>
            </w: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выезда:</w:t>
            </w:r>
          </w:p>
        </w:tc>
        <w:tc>
          <w:tcPr>
            <w:tcW w:w="1524" w:type="dxa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0" w:name="endDate2"/>
            <w:bookmarkEnd w:id="40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24.07.2020 16:00:37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Оператор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1" w:name="post2"/>
            <w:bookmarkEnd w:id="41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Сеитов А.С.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Водитель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12B56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2" w:name="driver2"/>
            <w:bookmarkEnd w:id="42"/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Табариков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Гадылбек</w:t>
            </w:r>
            <w:proofErr w:type="spellEnd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</w:tbl>
    <w:p w:rsidR="00AF2DE6" w:rsidRPr="005878F9" w:rsidRDefault="00AF2DE6" w:rsidP="00EB3D4C">
      <w:pPr>
        <w:rPr>
          <w:sz w:val="20"/>
          <w:szCs w:val="20"/>
        </w:rPr>
      </w:pPr>
    </w:p>
    <w:sectPr w:rsidR="00AF2DE6" w:rsidRPr="005878F9" w:rsidSect="00323985">
      <w:pgSz w:w="11906" w:h="16838" w:code="9"/>
      <w:pgMar w:top="282" w:right="282" w:bottom="232" w:left="282" w:header="282" w:footer="232" w:gutter="0"/>
      <w:cols w:space="720"/>
      <w:docGrid w:linePitch="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56"/>
    <w:rsid w:val="0004136D"/>
    <w:rsid w:val="00323985"/>
    <w:rsid w:val="00412B56"/>
    <w:rsid w:val="00480227"/>
    <w:rsid w:val="00514EF2"/>
    <w:rsid w:val="0053423B"/>
    <w:rsid w:val="005878F9"/>
    <w:rsid w:val="00610BEF"/>
    <w:rsid w:val="00723412"/>
    <w:rsid w:val="00A750AD"/>
    <w:rsid w:val="00AC0466"/>
    <w:rsid w:val="00AF2DE6"/>
    <w:rsid w:val="00EB3D4C"/>
    <w:rsid w:val="00F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E39D2-8D3C-4421-B0B1-C8616CF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decai\source\repos\vesovaya_github\vesovaya\ELibra\bin\x64\Debug\templates\weighing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2A34-6C8B-4EBD-A682-4518EFEE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weighing.dotx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Stimulsoft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1</cp:revision>
  <cp:lastPrinted>2019-07-25T09:42:00Z</cp:lastPrinted>
  <dcterms:created xsi:type="dcterms:W3CDTF">2020-07-24T10:52:00Z</dcterms:created>
  <dcterms:modified xsi:type="dcterms:W3CDTF">2020-07-24T10:52:00Z</dcterms:modified>
</cp:coreProperties>
</file>