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114"/>
        <w:gridCol w:w="444"/>
        <w:gridCol w:w="115"/>
        <w:gridCol w:w="115"/>
        <w:gridCol w:w="114"/>
        <w:gridCol w:w="115"/>
        <w:gridCol w:w="115"/>
        <w:gridCol w:w="100"/>
        <w:gridCol w:w="114"/>
        <w:gridCol w:w="115"/>
        <w:gridCol w:w="115"/>
        <w:gridCol w:w="229"/>
        <w:gridCol w:w="115"/>
        <w:gridCol w:w="114"/>
        <w:gridCol w:w="100"/>
        <w:gridCol w:w="115"/>
        <w:gridCol w:w="115"/>
        <w:gridCol w:w="229"/>
        <w:gridCol w:w="344"/>
        <w:gridCol w:w="903"/>
        <w:gridCol w:w="1346"/>
        <w:gridCol w:w="115"/>
        <w:gridCol w:w="115"/>
        <w:gridCol w:w="444"/>
        <w:gridCol w:w="114"/>
        <w:gridCol w:w="115"/>
        <w:gridCol w:w="115"/>
        <w:gridCol w:w="114"/>
        <w:gridCol w:w="115"/>
        <w:gridCol w:w="115"/>
        <w:gridCol w:w="100"/>
        <w:gridCol w:w="114"/>
        <w:gridCol w:w="115"/>
        <w:gridCol w:w="229"/>
        <w:gridCol w:w="115"/>
        <w:gridCol w:w="115"/>
        <w:gridCol w:w="114"/>
        <w:gridCol w:w="100"/>
        <w:gridCol w:w="115"/>
        <w:gridCol w:w="229"/>
        <w:gridCol w:w="344"/>
        <w:gridCol w:w="903"/>
        <w:gridCol w:w="1347"/>
        <w:gridCol w:w="114"/>
      </w:tblGrid>
      <w:tr w:rsidR="00A52A7E">
        <w:trPr>
          <w:trHeight w:hRule="exact" w:val="115"/>
        </w:trPr>
        <w:tc>
          <w:tcPr>
            <w:tcW w:w="115" w:type="dxa"/>
          </w:tcPr>
          <w:p w:rsidR="00A52A7E" w:rsidRDefault="00A52A7E">
            <w:bookmarkStart w:id="0" w:name="_GoBack"/>
            <w:bookmarkEnd w:id="0"/>
          </w:p>
        </w:tc>
        <w:tc>
          <w:tcPr>
            <w:tcW w:w="11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44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00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229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00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229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34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903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346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44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00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229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00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229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34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903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347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bottom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114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top w:val="single" w:sz="10" w:space="0" w:color="000000"/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00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229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00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229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344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903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346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00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229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00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229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344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903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347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top w:val="single" w:sz="10" w:space="0" w:color="000000"/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215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6" w:type="dxa"/>
          </w:tcPr>
          <w:p w:rsidR="00A52A7E" w:rsidRDefault="00A52A7E"/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7" w:type="dxa"/>
          </w:tcPr>
          <w:p w:rsidR="00A52A7E" w:rsidRDefault="00A52A7E"/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115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6" w:type="dxa"/>
          </w:tcPr>
          <w:p w:rsidR="00A52A7E" w:rsidRDefault="00A52A7E"/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7" w:type="dxa"/>
          </w:tcPr>
          <w:p w:rsidR="00A52A7E" w:rsidRDefault="00A52A7E"/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229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1347" w:type="dxa"/>
            <w:gridSpan w:val="9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Отпуск разрешен</w:t>
            </w:r>
          </w:p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6" w:type="dxa"/>
          </w:tcPr>
          <w:p w:rsidR="00A52A7E" w:rsidRDefault="00A52A7E"/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1346" w:type="dxa"/>
            <w:gridSpan w:val="9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Отпуск разрешен</w:t>
            </w:r>
          </w:p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7" w:type="dxa"/>
          </w:tcPr>
          <w:p w:rsidR="00A52A7E" w:rsidRDefault="00A52A7E"/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229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5072" w:type="dxa"/>
            <w:gridSpan w:val="20"/>
            <w:shd w:val="clear" w:color="auto" w:fill="FFFFFF"/>
          </w:tcPr>
          <w:p w:rsidR="00A52A7E" w:rsidRDefault="00445224">
            <w:pPr>
              <w:jc w:val="center"/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Накладная №</w:t>
            </w:r>
            <w:bookmarkStart w:id="1" w:name="num"/>
            <w:bookmarkEnd w:id="1"/>
            <w:r w:rsidR="004F160A">
              <w:rPr>
                <w:rFonts w:ascii="Arial" w:hAnsi="Arial" w:cs="Arial"/>
                <w:color w:val="000000"/>
                <w:spacing w:val="-2"/>
                <w:sz w:val="16"/>
              </w:rPr>
              <w:t>29</w:t>
            </w:r>
          </w:p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5072" w:type="dxa"/>
            <w:gridSpan w:val="20"/>
            <w:shd w:val="clear" w:color="auto" w:fill="FFFFFF"/>
          </w:tcPr>
          <w:p w:rsidR="00A52A7E" w:rsidRDefault="00445224">
            <w:pPr>
              <w:jc w:val="center"/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Накладная №</w:t>
            </w:r>
            <w:bookmarkStart w:id="2" w:name="num2"/>
            <w:bookmarkEnd w:id="2"/>
            <w:r w:rsidR="004F160A">
              <w:rPr>
                <w:rFonts w:ascii="Arial" w:hAnsi="Arial" w:cs="Arial"/>
                <w:color w:val="000000"/>
                <w:spacing w:val="-2"/>
                <w:sz w:val="16"/>
              </w:rPr>
              <w:t>29</w:t>
            </w:r>
          </w:p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115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6" w:type="dxa"/>
          </w:tcPr>
          <w:p w:rsidR="00A52A7E" w:rsidRDefault="00A52A7E"/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7" w:type="dxa"/>
          </w:tcPr>
          <w:p w:rsidR="00A52A7E" w:rsidRDefault="00A52A7E"/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215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1018" w:type="dxa"/>
            <w:gridSpan w:val="6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Дата въезда</w:t>
            </w:r>
          </w:p>
        </w:tc>
        <w:tc>
          <w:tcPr>
            <w:tcW w:w="100" w:type="dxa"/>
          </w:tcPr>
          <w:p w:rsidR="00A52A7E" w:rsidRDefault="00A52A7E"/>
        </w:tc>
        <w:tc>
          <w:tcPr>
            <w:tcW w:w="3954" w:type="dxa"/>
            <w:gridSpan w:val="13"/>
            <w:shd w:val="clear" w:color="auto" w:fill="FFFFFF"/>
          </w:tcPr>
          <w:p w:rsidR="00A52A7E" w:rsidRDefault="004F160A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3" w:name="startDate"/>
            <w:bookmarkEnd w:id="3"/>
            <w:r>
              <w:rPr>
                <w:rFonts w:ascii="Arial" w:hAnsi="Arial" w:cs="Arial"/>
                <w:color w:val="000000"/>
                <w:spacing w:val="-2"/>
                <w:sz w:val="16"/>
              </w:rPr>
              <w:t>21.08.2020 15:06:37</w:t>
            </w:r>
          </w:p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1017" w:type="dxa"/>
            <w:gridSpan w:val="6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Дата въезда</w:t>
            </w:r>
          </w:p>
        </w:tc>
        <w:tc>
          <w:tcPr>
            <w:tcW w:w="115" w:type="dxa"/>
          </w:tcPr>
          <w:p w:rsidR="00A52A7E" w:rsidRDefault="00A52A7E"/>
        </w:tc>
        <w:tc>
          <w:tcPr>
            <w:tcW w:w="3940" w:type="dxa"/>
            <w:gridSpan w:val="13"/>
            <w:shd w:val="clear" w:color="auto" w:fill="FFFFFF"/>
          </w:tcPr>
          <w:p w:rsidR="00A52A7E" w:rsidRDefault="004F160A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4" w:name="startDate2"/>
            <w:bookmarkEnd w:id="4"/>
            <w:r>
              <w:rPr>
                <w:rFonts w:ascii="Arial" w:hAnsi="Arial" w:cs="Arial"/>
                <w:color w:val="000000"/>
                <w:spacing w:val="-2"/>
                <w:sz w:val="16"/>
              </w:rPr>
              <w:t>21.08.2020 15:06:37</w:t>
            </w:r>
          </w:p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114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6" w:type="dxa"/>
          </w:tcPr>
          <w:p w:rsidR="00A52A7E" w:rsidRDefault="00A52A7E"/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7" w:type="dxa"/>
          </w:tcPr>
          <w:p w:rsidR="00A52A7E" w:rsidRDefault="00A52A7E"/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230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1691" w:type="dxa"/>
            <w:gridSpan w:val="11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Дата выезда с завода</w:t>
            </w:r>
          </w:p>
        </w:tc>
        <w:tc>
          <w:tcPr>
            <w:tcW w:w="115" w:type="dxa"/>
          </w:tcPr>
          <w:p w:rsidR="00A52A7E" w:rsidRDefault="00A52A7E"/>
        </w:tc>
        <w:tc>
          <w:tcPr>
            <w:tcW w:w="3266" w:type="dxa"/>
            <w:gridSpan w:val="8"/>
            <w:shd w:val="clear" w:color="auto" w:fill="FFFFFF"/>
          </w:tcPr>
          <w:p w:rsidR="00A52A7E" w:rsidRDefault="004F160A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5" w:name="endDate"/>
            <w:bookmarkEnd w:id="5"/>
            <w:r>
              <w:rPr>
                <w:rFonts w:ascii="Arial" w:hAnsi="Arial" w:cs="Arial"/>
                <w:color w:val="000000"/>
                <w:spacing w:val="-2"/>
                <w:sz w:val="16"/>
              </w:rPr>
              <w:t>21.08.2020 15:33:34</w:t>
            </w:r>
          </w:p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1690" w:type="dxa"/>
            <w:gridSpan w:val="11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Дата выезда с завода</w:t>
            </w:r>
          </w:p>
        </w:tc>
        <w:tc>
          <w:tcPr>
            <w:tcW w:w="115" w:type="dxa"/>
          </w:tcPr>
          <w:p w:rsidR="00A52A7E" w:rsidRDefault="00A52A7E"/>
        </w:tc>
        <w:tc>
          <w:tcPr>
            <w:tcW w:w="3267" w:type="dxa"/>
            <w:gridSpan w:val="8"/>
            <w:shd w:val="clear" w:color="auto" w:fill="FFFFFF"/>
          </w:tcPr>
          <w:p w:rsidR="00A52A7E" w:rsidRDefault="004F160A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6" w:name="endDate2"/>
            <w:bookmarkEnd w:id="6"/>
            <w:r>
              <w:rPr>
                <w:rFonts w:ascii="Arial" w:hAnsi="Arial" w:cs="Arial"/>
                <w:color w:val="000000"/>
                <w:spacing w:val="-2"/>
                <w:sz w:val="16"/>
              </w:rPr>
              <w:t>21.08.2020 15:33:34</w:t>
            </w:r>
          </w:p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114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6" w:type="dxa"/>
          </w:tcPr>
          <w:p w:rsidR="00A52A7E" w:rsidRDefault="00A52A7E"/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7" w:type="dxa"/>
          </w:tcPr>
          <w:p w:rsidR="00A52A7E" w:rsidRDefault="00A52A7E"/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230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2020" w:type="dxa"/>
            <w:gridSpan w:val="14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Наименование Покупателя</w:t>
            </w:r>
          </w:p>
        </w:tc>
        <w:tc>
          <w:tcPr>
            <w:tcW w:w="3052" w:type="dxa"/>
            <w:gridSpan w:val="6"/>
            <w:shd w:val="clear" w:color="auto" w:fill="FFFFFF"/>
          </w:tcPr>
          <w:p w:rsidR="00A52A7E" w:rsidRDefault="004F160A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7" w:name="client"/>
            <w:bookmarkEnd w:id="7"/>
            <w:r>
              <w:rPr>
                <w:rFonts w:ascii="Arial" w:hAnsi="Arial" w:cs="Arial"/>
                <w:color w:val="000000"/>
                <w:spacing w:val="-2"/>
                <w:sz w:val="16"/>
              </w:rPr>
              <w:t>yfk</w:t>
            </w:r>
          </w:p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2034" w:type="dxa"/>
            <w:gridSpan w:val="14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Наименование Покупателя</w:t>
            </w:r>
          </w:p>
        </w:tc>
        <w:tc>
          <w:tcPr>
            <w:tcW w:w="3038" w:type="dxa"/>
            <w:gridSpan w:val="6"/>
            <w:shd w:val="clear" w:color="auto" w:fill="FFFFFF"/>
          </w:tcPr>
          <w:p w:rsidR="00A52A7E" w:rsidRDefault="004F160A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8" w:name="client2"/>
            <w:bookmarkEnd w:id="8"/>
            <w:r>
              <w:rPr>
                <w:rFonts w:ascii="Arial" w:hAnsi="Arial" w:cs="Arial"/>
                <w:color w:val="000000"/>
                <w:spacing w:val="-2"/>
                <w:sz w:val="16"/>
              </w:rPr>
              <w:t>yfk</w:t>
            </w:r>
          </w:p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114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6" w:type="dxa"/>
          </w:tcPr>
          <w:p w:rsidR="00A52A7E" w:rsidRDefault="00A52A7E"/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7" w:type="dxa"/>
          </w:tcPr>
          <w:p w:rsidR="00A52A7E" w:rsidRDefault="00A52A7E"/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215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1232" w:type="dxa"/>
            <w:gridSpan w:val="8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БИН покупателя</w:t>
            </w:r>
          </w:p>
        </w:tc>
        <w:tc>
          <w:tcPr>
            <w:tcW w:w="3840" w:type="dxa"/>
            <w:gridSpan w:val="12"/>
            <w:shd w:val="clear" w:color="auto" w:fill="FFFFFF"/>
          </w:tcPr>
          <w:p w:rsidR="00A52A7E" w:rsidRDefault="00A52A7E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9" w:name="RNN"/>
            <w:bookmarkEnd w:id="9"/>
          </w:p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1232" w:type="dxa"/>
            <w:gridSpan w:val="8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БИН покупателя</w:t>
            </w:r>
          </w:p>
        </w:tc>
        <w:tc>
          <w:tcPr>
            <w:tcW w:w="3840" w:type="dxa"/>
            <w:gridSpan w:val="12"/>
            <w:shd w:val="clear" w:color="auto" w:fill="FFFFFF"/>
          </w:tcPr>
          <w:p w:rsidR="00A52A7E" w:rsidRDefault="00A52A7E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10" w:name="RNN2"/>
            <w:bookmarkEnd w:id="10"/>
          </w:p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115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6" w:type="dxa"/>
          </w:tcPr>
          <w:p w:rsidR="00A52A7E" w:rsidRDefault="00A52A7E"/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7" w:type="dxa"/>
          </w:tcPr>
          <w:p w:rsidR="00A52A7E" w:rsidRDefault="00A52A7E"/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229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1920" w:type="dxa"/>
            <w:gridSpan w:val="13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Объект и адрес доставки</w:t>
            </w:r>
          </w:p>
        </w:tc>
        <w:tc>
          <w:tcPr>
            <w:tcW w:w="3152" w:type="dxa"/>
            <w:gridSpan w:val="7"/>
            <w:shd w:val="clear" w:color="auto" w:fill="FFFFFF"/>
          </w:tcPr>
          <w:p w:rsidR="00A52A7E" w:rsidRDefault="00A52A7E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11" w:name="address"/>
            <w:bookmarkEnd w:id="11"/>
          </w:p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1920" w:type="dxa"/>
            <w:gridSpan w:val="13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Объект и адрес доставки</w:t>
            </w:r>
          </w:p>
        </w:tc>
        <w:tc>
          <w:tcPr>
            <w:tcW w:w="3152" w:type="dxa"/>
            <w:gridSpan w:val="7"/>
            <w:shd w:val="clear" w:color="auto" w:fill="FFFFFF"/>
          </w:tcPr>
          <w:p w:rsidR="00A52A7E" w:rsidRDefault="00A52A7E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12" w:name="address2"/>
            <w:bookmarkEnd w:id="12"/>
          </w:p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115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6" w:type="dxa"/>
          </w:tcPr>
          <w:p w:rsidR="00A52A7E" w:rsidRDefault="00A52A7E"/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7" w:type="dxa"/>
          </w:tcPr>
          <w:p w:rsidR="00A52A7E" w:rsidRDefault="00A52A7E"/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229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1118" w:type="dxa"/>
            <w:gridSpan w:val="7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 xml:space="preserve">Марка бетона </w:t>
            </w:r>
          </w:p>
        </w:tc>
        <w:tc>
          <w:tcPr>
            <w:tcW w:w="114" w:type="dxa"/>
          </w:tcPr>
          <w:p w:rsidR="00A52A7E" w:rsidRDefault="00A52A7E"/>
        </w:tc>
        <w:tc>
          <w:tcPr>
            <w:tcW w:w="3840" w:type="dxa"/>
            <w:gridSpan w:val="12"/>
            <w:shd w:val="clear" w:color="auto" w:fill="FFFFFF"/>
          </w:tcPr>
          <w:p w:rsidR="00A52A7E" w:rsidRDefault="004F160A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13" w:name="markB"/>
            <w:bookmarkEnd w:id="13"/>
            <w:r>
              <w:rPr>
                <w:rFonts w:ascii="Arial" w:hAnsi="Arial" w:cs="Arial"/>
                <w:color w:val="000000"/>
                <w:spacing w:val="-2"/>
                <w:sz w:val="16"/>
              </w:rPr>
              <w:t>пшеница</w:t>
            </w:r>
          </w:p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1132" w:type="dxa"/>
            <w:gridSpan w:val="7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 xml:space="preserve">Марка бетона </w:t>
            </w:r>
          </w:p>
        </w:tc>
        <w:tc>
          <w:tcPr>
            <w:tcW w:w="100" w:type="dxa"/>
          </w:tcPr>
          <w:p w:rsidR="00A52A7E" w:rsidRDefault="00A52A7E"/>
        </w:tc>
        <w:tc>
          <w:tcPr>
            <w:tcW w:w="3840" w:type="dxa"/>
            <w:gridSpan w:val="12"/>
            <w:shd w:val="clear" w:color="auto" w:fill="FFFFFF"/>
          </w:tcPr>
          <w:p w:rsidR="00A52A7E" w:rsidRDefault="004F160A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14" w:name="markB2"/>
            <w:bookmarkEnd w:id="14"/>
            <w:r>
              <w:rPr>
                <w:rFonts w:ascii="Arial" w:hAnsi="Arial" w:cs="Arial"/>
                <w:color w:val="000000"/>
                <w:spacing w:val="-2"/>
                <w:sz w:val="16"/>
              </w:rPr>
              <w:t>пшеница</w:t>
            </w:r>
          </w:p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100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6" w:type="dxa"/>
          </w:tcPr>
          <w:p w:rsidR="00A52A7E" w:rsidRDefault="00A52A7E"/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7" w:type="dxa"/>
          </w:tcPr>
          <w:p w:rsidR="00A52A7E" w:rsidRDefault="00A52A7E"/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229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2020" w:type="dxa"/>
            <w:gridSpan w:val="14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Количество бетона, куб. м.</w:t>
            </w:r>
          </w:p>
        </w:tc>
        <w:tc>
          <w:tcPr>
            <w:tcW w:w="115" w:type="dxa"/>
          </w:tcPr>
          <w:p w:rsidR="00A52A7E" w:rsidRDefault="00A52A7E"/>
        </w:tc>
        <w:tc>
          <w:tcPr>
            <w:tcW w:w="2937" w:type="dxa"/>
            <w:gridSpan w:val="5"/>
            <w:shd w:val="clear" w:color="auto" w:fill="FFFFFF"/>
          </w:tcPr>
          <w:p w:rsidR="00A52A7E" w:rsidRDefault="004F160A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15" w:name="volume"/>
            <w:bookmarkEnd w:id="15"/>
            <w:r>
              <w:rPr>
                <w:rFonts w:ascii="Arial" w:hAnsi="Arial" w:cs="Arial"/>
                <w:color w:val="000000"/>
                <w:spacing w:val="-2"/>
                <w:sz w:val="16"/>
              </w:rPr>
              <w:t>1</w:t>
            </w:r>
          </w:p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2034" w:type="dxa"/>
            <w:gridSpan w:val="14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Количество бетона, куб. м.</w:t>
            </w:r>
          </w:p>
        </w:tc>
        <w:tc>
          <w:tcPr>
            <w:tcW w:w="100" w:type="dxa"/>
          </w:tcPr>
          <w:p w:rsidR="00A52A7E" w:rsidRDefault="00A52A7E"/>
        </w:tc>
        <w:tc>
          <w:tcPr>
            <w:tcW w:w="2938" w:type="dxa"/>
            <w:gridSpan w:val="5"/>
            <w:shd w:val="clear" w:color="auto" w:fill="FFFFFF"/>
          </w:tcPr>
          <w:p w:rsidR="00A52A7E" w:rsidRDefault="004F160A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16" w:name="volume2"/>
            <w:bookmarkEnd w:id="16"/>
            <w:r>
              <w:rPr>
                <w:rFonts w:ascii="Arial" w:hAnsi="Arial" w:cs="Arial"/>
                <w:color w:val="000000"/>
                <w:spacing w:val="-2"/>
                <w:sz w:val="16"/>
              </w:rPr>
              <w:t>1</w:t>
            </w:r>
          </w:p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115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6" w:type="dxa"/>
          </w:tcPr>
          <w:p w:rsidR="00A52A7E" w:rsidRDefault="00A52A7E"/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7" w:type="dxa"/>
          </w:tcPr>
          <w:p w:rsidR="00A52A7E" w:rsidRDefault="00A52A7E"/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229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788" w:type="dxa"/>
            <w:gridSpan w:val="4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Водитель</w:t>
            </w:r>
          </w:p>
        </w:tc>
        <w:tc>
          <w:tcPr>
            <w:tcW w:w="4284" w:type="dxa"/>
            <w:gridSpan w:val="16"/>
            <w:shd w:val="clear" w:color="auto" w:fill="FFFFFF"/>
          </w:tcPr>
          <w:p w:rsidR="00A52A7E" w:rsidRDefault="004F160A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17" w:name="driver"/>
            <w:bookmarkEnd w:id="17"/>
            <w:r>
              <w:rPr>
                <w:rFonts w:ascii="Arial" w:hAnsi="Arial" w:cs="Arial"/>
                <w:color w:val="000000"/>
                <w:spacing w:val="-2"/>
                <w:sz w:val="16"/>
              </w:rPr>
              <w:t>Курмашев Канат Капышевич</w:t>
            </w:r>
          </w:p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788" w:type="dxa"/>
            <w:gridSpan w:val="4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Водитель</w:t>
            </w:r>
          </w:p>
        </w:tc>
        <w:tc>
          <w:tcPr>
            <w:tcW w:w="4284" w:type="dxa"/>
            <w:gridSpan w:val="16"/>
            <w:shd w:val="clear" w:color="auto" w:fill="FFFFFF"/>
          </w:tcPr>
          <w:p w:rsidR="00A52A7E" w:rsidRDefault="004F160A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18" w:name="driver2"/>
            <w:bookmarkEnd w:id="18"/>
            <w:r>
              <w:rPr>
                <w:rFonts w:ascii="Arial" w:hAnsi="Arial" w:cs="Arial"/>
                <w:color w:val="000000"/>
                <w:spacing w:val="-2"/>
                <w:sz w:val="16"/>
              </w:rPr>
              <w:t>Курмашев Канат Капышевич</w:t>
            </w:r>
          </w:p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115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6" w:type="dxa"/>
          </w:tcPr>
          <w:p w:rsidR="00A52A7E" w:rsidRDefault="00A52A7E"/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7" w:type="dxa"/>
          </w:tcPr>
          <w:p w:rsidR="00A52A7E" w:rsidRDefault="00A52A7E"/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215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2135" w:type="dxa"/>
            <w:gridSpan w:val="15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Гос. номер автотранспорта</w:t>
            </w:r>
          </w:p>
        </w:tc>
        <w:tc>
          <w:tcPr>
            <w:tcW w:w="2937" w:type="dxa"/>
            <w:gridSpan w:val="5"/>
            <w:shd w:val="clear" w:color="auto" w:fill="FFFFFF"/>
          </w:tcPr>
          <w:p w:rsidR="00A52A7E" w:rsidRDefault="004F160A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19" w:name="carNum"/>
            <w:bookmarkEnd w:id="19"/>
            <w:r>
              <w:rPr>
                <w:rFonts w:ascii="Arial" w:hAnsi="Arial" w:cs="Arial"/>
                <w:color w:val="000000"/>
                <w:spacing w:val="-2"/>
                <w:sz w:val="16"/>
              </w:rPr>
              <w:t>997</w:t>
            </w:r>
          </w:p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2134" w:type="dxa"/>
            <w:gridSpan w:val="15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Гос. номер автотранспорта</w:t>
            </w:r>
          </w:p>
        </w:tc>
        <w:tc>
          <w:tcPr>
            <w:tcW w:w="2938" w:type="dxa"/>
            <w:gridSpan w:val="5"/>
            <w:shd w:val="clear" w:color="auto" w:fill="FFFFFF"/>
          </w:tcPr>
          <w:p w:rsidR="00A52A7E" w:rsidRDefault="004F160A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20" w:name="carNum2"/>
            <w:bookmarkEnd w:id="20"/>
            <w:r>
              <w:rPr>
                <w:rFonts w:ascii="Arial" w:hAnsi="Arial" w:cs="Arial"/>
                <w:color w:val="000000"/>
                <w:spacing w:val="-2"/>
                <w:sz w:val="16"/>
              </w:rPr>
              <w:t>997</w:t>
            </w:r>
          </w:p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114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6" w:type="dxa"/>
          </w:tcPr>
          <w:p w:rsidR="00A52A7E" w:rsidRDefault="00A52A7E"/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7" w:type="dxa"/>
          </w:tcPr>
          <w:p w:rsidR="00A52A7E" w:rsidRDefault="00A52A7E"/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230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674" w:type="dxa"/>
            <w:gridSpan w:val="3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 xml:space="preserve">Брутто </w:t>
            </w:r>
          </w:p>
        </w:tc>
        <w:tc>
          <w:tcPr>
            <w:tcW w:w="4398" w:type="dxa"/>
            <w:gridSpan w:val="17"/>
            <w:shd w:val="clear" w:color="auto" w:fill="FFFFFF"/>
          </w:tcPr>
          <w:p w:rsidR="00A52A7E" w:rsidRDefault="004F160A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21" w:name="brutto"/>
            <w:bookmarkEnd w:id="21"/>
            <w:r>
              <w:rPr>
                <w:rFonts w:ascii="Arial" w:hAnsi="Arial" w:cs="Arial"/>
                <w:color w:val="000000"/>
                <w:spacing w:val="-2"/>
                <w:sz w:val="16"/>
              </w:rPr>
              <w:t>1420</w:t>
            </w:r>
          </w:p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673" w:type="dxa"/>
            <w:gridSpan w:val="3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 xml:space="preserve">Брутто </w:t>
            </w:r>
          </w:p>
        </w:tc>
        <w:tc>
          <w:tcPr>
            <w:tcW w:w="4399" w:type="dxa"/>
            <w:gridSpan w:val="17"/>
            <w:shd w:val="clear" w:color="auto" w:fill="FFFFFF"/>
          </w:tcPr>
          <w:p w:rsidR="00A52A7E" w:rsidRDefault="004F160A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22" w:name="brutto2"/>
            <w:bookmarkEnd w:id="22"/>
            <w:r>
              <w:rPr>
                <w:rFonts w:ascii="Arial" w:hAnsi="Arial" w:cs="Arial"/>
                <w:color w:val="000000"/>
                <w:spacing w:val="-2"/>
                <w:sz w:val="16"/>
              </w:rPr>
              <w:t>1420</w:t>
            </w:r>
          </w:p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114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6" w:type="dxa"/>
          </w:tcPr>
          <w:p w:rsidR="00A52A7E" w:rsidRDefault="00A52A7E"/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7" w:type="dxa"/>
          </w:tcPr>
          <w:p w:rsidR="00A52A7E" w:rsidRDefault="00A52A7E"/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230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1347" w:type="dxa"/>
            <w:gridSpan w:val="9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Вес автомобиля</w:t>
            </w:r>
          </w:p>
        </w:tc>
        <w:tc>
          <w:tcPr>
            <w:tcW w:w="3725" w:type="dxa"/>
            <w:gridSpan w:val="11"/>
            <w:shd w:val="clear" w:color="auto" w:fill="FFFFFF"/>
          </w:tcPr>
          <w:p w:rsidR="00A52A7E" w:rsidRDefault="004F160A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23" w:name="carWeight"/>
            <w:bookmarkEnd w:id="23"/>
            <w:r>
              <w:rPr>
                <w:rFonts w:ascii="Arial" w:hAnsi="Arial" w:cs="Arial"/>
                <w:color w:val="000000"/>
                <w:spacing w:val="-2"/>
                <w:sz w:val="16"/>
              </w:rPr>
              <w:t>760</w:t>
            </w:r>
          </w:p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1346" w:type="dxa"/>
            <w:gridSpan w:val="9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Вес автомобиля</w:t>
            </w:r>
          </w:p>
        </w:tc>
        <w:tc>
          <w:tcPr>
            <w:tcW w:w="3726" w:type="dxa"/>
            <w:gridSpan w:val="11"/>
            <w:shd w:val="clear" w:color="auto" w:fill="FFFFFF"/>
          </w:tcPr>
          <w:p w:rsidR="00A52A7E" w:rsidRDefault="004F160A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24" w:name="carWeight2"/>
            <w:bookmarkEnd w:id="24"/>
            <w:r>
              <w:rPr>
                <w:rFonts w:ascii="Arial" w:hAnsi="Arial" w:cs="Arial"/>
                <w:color w:val="000000"/>
                <w:spacing w:val="-2"/>
                <w:sz w:val="16"/>
              </w:rPr>
              <w:t>760</w:t>
            </w:r>
          </w:p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114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6" w:type="dxa"/>
          </w:tcPr>
          <w:p w:rsidR="00A52A7E" w:rsidRDefault="00A52A7E"/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7" w:type="dxa"/>
          </w:tcPr>
          <w:p w:rsidR="00A52A7E" w:rsidRDefault="00A52A7E"/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215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674" w:type="dxa"/>
            <w:gridSpan w:val="3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Нетто</w:t>
            </w:r>
          </w:p>
        </w:tc>
        <w:tc>
          <w:tcPr>
            <w:tcW w:w="4398" w:type="dxa"/>
            <w:gridSpan w:val="17"/>
            <w:shd w:val="clear" w:color="auto" w:fill="FFFFFF"/>
          </w:tcPr>
          <w:p w:rsidR="00A52A7E" w:rsidRDefault="004F160A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25" w:name="netto"/>
            <w:bookmarkEnd w:id="25"/>
            <w:r>
              <w:rPr>
                <w:rFonts w:ascii="Arial" w:hAnsi="Arial" w:cs="Arial"/>
                <w:color w:val="000000"/>
                <w:spacing w:val="-2"/>
                <w:sz w:val="16"/>
              </w:rPr>
              <w:t>660</w:t>
            </w:r>
          </w:p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673" w:type="dxa"/>
            <w:gridSpan w:val="3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Нетто</w:t>
            </w:r>
          </w:p>
        </w:tc>
        <w:tc>
          <w:tcPr>
            <w:tcW w:w="4399" w:type="dxa"/>
            <w:gridSpan w:val="17"/>
            <w:shd w:val="clear" w:color="auto" w:fill="FFFFFF"/>
          </w:tcPr>
          <w:p w:rsidR="00A52A7E" w:rsidRPr="001236A8" w:rsidRDefault="004F160A">
            <w:pPr>
              <w:rPr>
                <w:rFonts w:ascii="Arial" w:hAnsi="Arial" w:cs="Arial"/>
                <w:color w:val="000000"/>
                <w:spacing w:val="-2"/>
                <w:sz w:val="16"/>
                <w:lang w:val="en-US"/>
              </w:rPr>
            </w:pPr>
            <w:bookmarkStart w:id="26" w:name="netto2"/>
            <w:bookmarkEnd w:id="26"/>
            <w:r>
              <w:rPr>
                <w:rFonts w:ascii="Arial" w:hAnsi="Arial" w:cs="Arial"/>
                <w:color w:val="000000"/>
                <w:spacing w:val="-2"/>
                <w:sz w:val="16"/>
                <w:lang w:val="en-US"/>
              </w:rPr>
              <w:t>660</w:t>
            </w:r>
          </w:p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115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6" w:type="dxa"/>
          </w:tcPr>
          <w:p w:rsidR="00A52A7E" w:rsidRDefault="00A52A7E"/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7" w:type="dxa"/>
          </w:tcPr>
          <w:p w:rsidR="00A52A7E" w:rsidRDefault="00A52A7E"/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229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788" w:type="dxa"/>
            <w:gridSpan w:val="4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Пломба №</w:t>
            </w:r>
          </w:p>
        </w:tc>
        <w:tc>
          <w:tcPr>
            <w:tcW w:w="115" w:type="dxa"/>
          </w:tcPr>
          <w:p w:rsidR="00A52A7E" w:rsidRDefault="00A52A7E"/>
        </w:tc>
        <w:tc>
          <w:tcPr>
            <w:tcW w:w="4169" w:type="dxa"/>
            <w:gridSpan w:val="15"/>
            <w:shd w:val="clear" w:color="auto" w:fill="FFFFFF"/>
          </w:tcPr>
          <w:p w:rsidR="00A52A7E" w:rsidRDefault="004F160A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27" w:name="seal"/>
            <w:bookmarkEnd w:id="27"/>
            <w:r>
              <w:rPr>
                <w:rFonts w:ascii="Arial" w:hAnsi="Arial" w:cs="Arial"/>
                <w:color w:val="000000"/>
                <w:spacing w:val="-2"/>
                <w:sz w:val="16"/>
              </w:rPr>
              <w:t>1</w:t>
            </w:r>
          </w:p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788" w:type="dxa"/>
            <w:gridSpan w:val="4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Пломба №</w:t>
            </w:r>
          </w:p>
        </w:tc>
        <w:tc>
          <w:tcPr>
            <w:tcW w:w="114" w:type="dxa"/>
          </w:tcPr>
          <w:p w:rsidR="00A52A7E" w:rsidRDefault="00A52A7E"/>
        </w:tc>
        <w:tc>
          <w:tcPr>
            <w:tcW w:w="4170" w:type="dxa"/>
            <w:gridSpan w:val="15"/>
            <w:shd w:val="clear" w:color="auto" w:fill="FFFFFF"/>
          </w:tcPr>
          <w:p w:rsidR="00A52A7E" w:rsidRDefault="004F160A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28" w:name="seal2"/>
            <w:bookmarkEnd w:id="28"/>
            <w:r>
              <w:rPr>
                <w:rFonts w:ascii="Arial" w:hAnsi="Arial" w:cs="Arial"/>
                <w:color w:val="000000"/>
                <w:spacing w:val="-2"/>
                <w:sz w:val="16"/>
              </w:rPr>
              <w:t>1</w:t>
            </w:r>
          </w:p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115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6" w:type="dxa"/>
          </w:tcPr>
          <w:p w:rsidR="00A52A7E" w:rsidRDefault="00A52A7E"/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7" w:type="dxa"/>
          </w:tcPr>
          <w:p w:rsidR="00A52A7E" w:rsidRDefault="00A52A7E"/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229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1462" w:type="dxa"/>
            <w:gridSpan w:val="10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Диспетчер завода</w:t>
            </w:r>
          </w:p>
        </w:tc>
        <w:tc>
          <w:tcPr>
            <w:tcW w:w="3610" w:type="dxa"/>
            <w:gridSpan w:val="10"/>
            <w:shd w:val="clear" w:color="auto" w:fill="FFFFFF"/>
          </w:tcPr>
          <w:p w:rsidR="00A52A7E" w:rsidRDefault="00A52A7E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29" w:name="post"/>
            <w:bookmarkEnd w:id="29"/>
          </w:p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1461" w:type="dxa"/>
            <w:gridSpan w:val="10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Диспетчер завода</w:t>
            </w:r>
          </w:p>
        </w:tc>
        <w:tc>
          <w:tcPr>
            <w:tcW w:w="3611" w:type="dxa"/>
            <w:gridSpan w:val="10"/>
            <w:shd w:val="clear" w:color="auto" w:fill="FFFFFF"/>
          </w:tcPr>
          <w:p w:rsidR="00A52A7E" w:rsidRDefault="00A52A7E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30" w:name="post2"/>
            <w:bookmarkEnd w:id="30"/>
          </w:p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100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6" w:type="dxa"/>
          </w:tcPr>
          <w:p w:rsidR="00A52A7E" w:rsidRDefault="00A52A7E"/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7" w:type="dxa"/>
          </w:tcPr>
          <w:p w:rsidR="00A52A7E" w:rsidRDefault="00A52A7E"/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229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1920" w:type="dxa"/>
            <w:gridSpan w:val="13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Охраной опломбировано</w:t>
            </w:r>
          </w:p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6" w:type="dxa"/>
          </w:tcPr>
          <w:p w:rsidR="00A52A7E" w:rsidRDefault="00A52A7E"/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1920" w:type="dxa"/>
            <w:gridSpan w:val="13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Охраной опломбировано</w:t>
            </w:r>
          </w:p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7" w:type="dxa"/>
          </w:tcPr>
          <w:p w:rsidR="00A52A7E" w:rsidRDefault="00A52A7E"/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230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00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229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00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229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34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903" w:type="dxa"/>
            <w:tcBorders>
              <w:bottom w:val="single" w:sz="10" w:space="0" w:color="000000"/>
            </w:tcBorders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2"/>
              </w:rPr>
            </w:pPr>
            <w:r>
              <w:rPr>
                <w:rFonts w:ascii="Arial" w:hAnsi="Arial" w:cs="Arial"/>
                <w:color w:val="000000"/>
                <w:spacing w:val="-2"/>
                <w:sz w:val="12"/>
              </w:rPr>
              <w:t>(подпись)</w:t>
            </w:r>
          </w:p>
        </w:tc>
        <w:tc>
          <w:tcPr>
            <w:tcW w:w="1346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00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229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00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229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34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903" w:type="dxa"/>
            <w:tcBorders>
              <w:bottom w:val="single" w:sz="10" w:space="0" w:color="000000"/>
            </w:tcBorders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2"/>
              </w:rPr>
            </w:pPr>
            <w:r>
              <w:rPr>
                <w:rFonts w:ascii="Arial" w:hAnsi="Arial" w:cs="Arial"/>
                <w:color w:val="000000"/>
                <w:spacing w:val="-2"/>
                <w:sz w:val="12"/>
              </w:rPr>
              <w:t>(подпись)</w:t>
            </w:r>
          </w:p>
        </w:tc>
        <w:tc>
          <w:tcPr>
            <w:tcW w:w="1347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229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00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229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00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229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344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903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346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00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229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00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229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344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903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347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215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2020" w:type="dxa"/>
            <w:gridSpan w:val="14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Заполняется Заказчиком</w:t>
            </w:r>
          </w:p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6" w:type="dxa"/>
          </w:tcPr>
          <w:p w:rsidR="00A52A7E" w:rsidRDefault="00A52A7E"/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2034" w:type="dxa"/>
            <w:gridSpan w:val="14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Заполняется Заказчиком</w:t>
            </w:r>
          </w:p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7" w:type="dxa"/>
          </w:tcPr>
          <w:p w:rsidR="00A52A7E" w:rsidRDefault="00A52A7E"/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114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6" w:type="dxa"/>
          </w:tcPr>
          <w:p w:rsidR="00A52A7E" w:rsidRDefault="00A52A7E"/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7" w:type="dxa"/>
          </w:tcPr>
          <w:p w:rsidR="00A52A7E" w:rsidRDefault="00A52A7E"/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230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1806" w:type="dxa"/>
            <w:gridSpan w:val="12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Время заезда на объект</w:t>
            </w:r>
          </w:p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6" w:type="dxa"/>
          </w:tcPr>
          <w:p w:rsidR="00A52A7E" w:rsidRDefault="00A52A7E"/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1805" w:type="dxa"/>
            <w:gridSpan w:val="12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Время заезда на объект</w:t>
            </w:r>
          </w:p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7" w:type="dxa"/>
          </w:tcPr>
          <w:p w:rsidR="00A52A7E" w:rsidRDefault="00A52A7E"/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114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6" w:type="dxa"/>
          </w:tcPr>
          <w:p w:rsidR="00A52A7E" w:rsidRDefault="00A52A7E"/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7" w:type="dxa"/>
          </w:tcPr>
          <w:p w:rsidR="00A52A7E" w:rsidRDefault="00A52A7E"/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230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2020" w:type="dxa"/>
            <w:gridSpan w:val="14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Время окончания выгрузки</w:t>
            </w:r>
          </w:p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6" w:type="dxa"/>
          </w:tcPr>
          <w:p w:rsidR="00A52A7E" w:rsidRDefault="00A52A7E"/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2034" w:type="dxa"/>
            <w:gridSpan w:val="14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Время окончания выгрузки</w:t>
            </w:r>
          </w:p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7" w:type="dxa"/>
          </w:tcPr>
          <w:p w:rsidR="00A52A7E" w:rsidRDefault="00A52A7E"/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114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6" w:type="dxa"/>
          </w:tcPr>
          <w:p w:rsidR="00A52A7E" w:rsidRDefault="00A52A7E"/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7" w:type="dxa"/>
          </w:tcPr>
          <w:p w:rsidR="00A52A7E" w:rsidRDefault="00A52A7E"/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215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1920" w:type="dxa"/>
            <w:gridSpan w:val="13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Время выезда с объекта</w:t>
            </w:r>
          </w:p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6" w:type="dxa"/>
          </w:tcPr>
          <w:p w:rsidR="00A52A7E" w:rsidRDefault="00A52A7E"/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1920" w:type="dxa"/>
            <w:gridSpan w:val="13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Время выезда с объекта</w:t>
            </w:r>
          </w:p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7" w:type="dxa"/>
          </w:tcPr>
          <w:p w:rsidR="00A52A7E" w:rsidRDefault="00A52A7E"/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115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6" w:type="dxa"/>
          </w:tcPr>
          <w:p w:rsidR="00A52A7E" w:rsidRDefault="00A52A7E"/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7" w:type="dxa"/>
          </w:tcPr>
          <w:p w:rsidR="00A52A7E" w:rsidRDefault="00A52A7E"/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229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2479" w:type="dxa"/>
            <w:gridSpan w:val="17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Ответственное лицо на объекте</w:t>
            </w:r>
          </w:p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6" w:type="dxa"/>
          </w:tcPr>
          <w:p w:rsidR="00A52A7E" w:rsidRDefault="00A52A7E"/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2478" w:type="dxa"/>
            <w:gridSpan w:val="17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Ответственное лицо на объекте</w:t>
            </w:r>
          </w:p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7" w:type="dxa"/>
          </w:tcPr>
          <w:p w:rsidR="00A52A7E" w:rsidRDefault="00A52A7E"/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229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44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00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229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00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229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34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903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346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44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00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229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00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229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34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903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347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bottom w:val="single" w:sz="10" w:space="0" w:color="000000"/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215"/>
        </w:trPr>
        <w:tc>
          <w:tcPr>
            <w:tcW w:w="115" w:type="dxa"/>
          </w:tcPr>
          <w:p w:rsidR="00A52A7E" w:rsidRDefault="00A52A7E"/>
        </w:tc>
        <w:tc>
          <w:tcPr>
            <w:tcW w:w="114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444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00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229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00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229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344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903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346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444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00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229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00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229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344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903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347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top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229"/>
        </w:trPr>
        <w:tc>
          <w:tcPr>
            <w:tcW w:w="115" w:type="dxa"/>
          </w:tcPr>
          <w:p w:rsidR="00A52A7E" w:rsidRDefault="00A52A7E"/>
        </w:tc>
        <w:tc>
          <w:tcPr>
            <w:tcW w:w="11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444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00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229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00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229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344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903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346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444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00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229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00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229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344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903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347" w:type="dxa"/>
            <w:tcBorders>
              <w:top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bottom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115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top w:val="single" w:sz="10" w:space="0" w:color="000000"/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00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229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00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229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344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903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346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00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229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00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229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344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903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347" w:type="dxa"/>
            <w:tcBorders>
              <w:top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top w:val="single" w:sz="10" w:space="0" w:color="000000"/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229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6" w:type="dxa"/>
          </w:tcPr>
          <w:p w:rsidR="00A52A7E" w:rsidRDefault="00A52A7E"/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7" w:type="dxa"/>
          </w:tcPr>
          <w:p w:rsidR="00A52A7E" w:rsidRDefault="00A52A7E"/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115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6" w:type="dxa"/>
          </w:tcPr>
          <w:p w:rsidR="00A52A7E" w:rsidRDefault="00A52A7E"/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7" w:type="dxa"/>
          </w:tcPr>
          <w:p w:rsidR="00A52A7E" w:rsidRDefault="00A52A7E"/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215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2250" w:type="dxa"/>
            <w:gridSpan w:val="16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Отпуск разрешен охраной</w:t>
            </w:r>
          </w:p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6" w:type="dxa"/>
          </w:tcPr>
          <w:p w:rsidR="00A52A7E" w:rsidRDefault="00A52A7E"/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2249" w:type="dxa"/>
            <w:gridSpan w:val="16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Отпуск разрешен охраной</w:t>
            </w:r>
          </w:p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7" w:type="dxa"/>
          </w:tcPr>
          <w:p w:rsidR="00A52A7E" w:rsidRDefault="00A52A7E"/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114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6" w:type="dxa"/>
          </w:tcPr>
          <w:p w:rsidR="00A52A7E" w:rsidRDefault="00A52A7E"/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7" w:type="dxa"/>
          </w:tcPr>
          <w:p w:rsidR="00A52A7E" w:rsidRDefault="00A52A7E"/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230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Дата</w:t>
            </w:r>
          </w:p>
        </w:tc>
        <w:tc>
          <w:tcPr>
            <w:tcW w:w="115" w:type="dxa"/>
          </w:tcPr>
          <w:p w:rsidR="00A52A7E" w:rsidRDefault="00A52A7E"/>
        </w:tc>
        <w:tc>
          <w:tcPr>
            <w:tcW w:w="4513" w:type="dxa"/>
            <w:gridSpan w:val="18"/>
            <w:shd w:val="clear" w:color="auto" w:fill="FFFFFF"/>
          </w:tcPr>
          <w:p w:rsidR="00A52A7E" w:rsidRDefault="004F160A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31" w:name="endDate3"/>
            <w:bookmarkEnd w:id="31"/>
            <w:r>
              <w:rPr>
                <w:rFonts w:ascii="Arial" w:hAnsi="Arial" w:cs="Arial"/>
                <w:color w:val="000000"/>
                <w:spacing w:val="-2"/>
                <w:sz w:val="16"/>
              </w:rPr>
              <w:t>21.08.2020 15:33:34</w:t>
            </w:r>
          </w:p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Дата</w:t>
            </w:r>
          </w:p>
        </w:tc>
        <w:tc>
          <w:tcPr>
            <w:tcW w:w="114" w:type="dxa"/>
          </w:tcPr>
          <w:p w:rsidR="00A52A7E" w:rsidRDefault="00A52A7E"/>
        </w:tc>
        <w:tc>
          <w:tcPr>
            <w:tcW w:w="4514" w:type="dxa"/>
            <w:gridSpan w:val="18"/>
            <w:shd w:val="clear" w:color="auto" w:fill="FFFFFF"/>
          </w:tcPr>
          <w:p w:rsidR="00A52A7E" w:rsidRDefault="004F160A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32" w:name="endDate4"/>
            <w:bookmarkEnd w:id="32"/>
            <w:r>
              <w:rPr>
                <w:rFonts w:ascii="Arial" w:hAnsi="Arial" w:cs="Arial"/>
                <w:color w:val="000000"/>
                <w:spacing w:val="-2"/>
                <w:sz w:val="16"/>
              </w:rPr>
              <w:t>21.08.2020 15:33:34</w:t>
            </w:r>
          </w:p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114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6" w:type="dxa"/>
          </w:tcPr>
          <w:p w:rsidR="00A52A7E" w:rsidRDefault="00A52A7E"/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7" w:type="dxa"/>
          </w:tcPr>
          <w:p w:rsidR="00A52A7E" w:rsidRDefault="00A52A7E"/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230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788" w:type="dxa"/>
            <w:gridSpan w:val="4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Водитель</w:t>
            </w:r>
          </w:p>
        </w:tc>
        <w:tc>
          <w:tcPr>
            <w:tcW w:w="4284" w:type="dxa"/>
            <w:gridSpan w:val="16"/>
            <w:shd w:val="clear" w:color="auto" w:fill="FFFFFF"/>
          </w:tcPr>
          <w:p w:rsidR="00A52A7E" w:rsidRDefault="004F160A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33" w:name="driver3"/>
            <w:bookmarkEnd w:id="33"/>
            <w:r>
              <w:rPr>
                <w:rFonts w:ascii="Arial" w:hAnsi="Arial" w:cs="Arial"/>
                <w:color w:val="000000"/>
                <w:spacing w:val="-2"/>
                <w:sz w:val="16"/>
              </w:rPr>
              <w:t>Курмашев Канат Капышевич</w:t>
            </w:r>
          </w:p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788" w:type="dxa"/>
            <w:gridSpan w:val="4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Водитель</w:t>
            </w:r>
          </w:p>
        </w:tc>
        <w:tc>
          <w:tcPr>
            <w:tcW w:w="4284" w:type="dxa"/>
            <w:gridSpan w:val="16"/>
            <w:shd w:val="clear" w:color="auto" w:fill="FFFFFF"/>
          </w:tcPr>
          <w:p w:rsidR="00A52A7E" w:rsidRPr="001236A8" w:rsidRDefault="004F160A">
            <w:pPr>
              <w:rPr>
                <w:rFonts w:ascii="Arial" w:hAnsi="Arial" w:cs="Arial"/>
                <w:color w:val="000000"/>
                <w:spacing w:val="-2"/>
                <w:sz w:val="16"/>
                <w:lang w:val="en-US"/>
              </w:rPr>
            </w:pPr>
            <w:bookmarkStart w:id="34" w:name="driver4"/>
            <w:bookmarkEnd w:id="34"/>
            <w:r>
              <w:rPr>
                <w:rFonts w:ascii="Arial" w:hAnsi="Arial" w:cs="Arial"/>
                <w:color w:val="000000"/>
                <w:spacing w:val="-2"/>
                <w:sz w:val="16"/>
                <w:lang w:val="en-US"/>
              </w:rPr>
              <w:t>Курмашев Канат Капышевич</w:t>
            </w:r>
          </w:p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114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6" w:type="dxa"/>
          </w:tcPr>
          <w:p w:rsidR="00A52A7E" w:rsidRDefault="00A52A7E"/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7" w:type="dxa"/>
          </w:tcPr>
          <w:p w:rsidR="00A52A7E" w:rsidRDefault="00A52A7E"/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215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2135" w:type="dxa"/>
            <w:gridSpan w:val="15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Гос. номер автотранспорта</w:t>
            </w:r>
          </w:p>
        </w:tc>
        <w:tc>
          <w:tcPr>
            <w:tcW w:w="2937" w:type="dxa"/>
            <w:gridSpan w:val="5"/>
            <w:shd w:val="clear" w:color="auto" w:fill="FFFFFF"/>
          </w:tcPr>
          <w:p w:rsidR="00A52A7E" w:rsidRDefault="004F160A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35" w:name="carNum3"/>
            <w:bookmarkEnd w:id="35"/>
            <w:r>
              <w:rPr>
                <w:rFonts w:ascii="Arial" w:hAnsi="Arial" w:cs="Arial"/>
                <w:color w:val="000000"/>
                <w:spacing w:val="-2"/>
                <w:sz w:val="16"/>
              </w:rPr>
              <w:t>997</w:t>
            </w:r>
          </w:p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2134" w:type="dxa"/>
            <w:gridSpan w:val="15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Гос. номер автотранспорта</w:t>
            </w:r>
          </w:p>
        </w:tc>
        <w:tc>
          <w:tcPr>
            <w:tcW w:w="2938" w:type="dxa"/>
            <w:gridSpan w:val="5"/>
            <w:shd w:val="clear" w:color="auto" w:fill="FFFFFF"/>
          </w:tcPr>
          <w:p w:rsidR="00A52A7E" w:rsidRPr="001236A8" w:rsidRDefault="004F160A">
            <w:pPr>
              <w:rPr>
                <w:rFonts w:ascii="Arial" w:hAnsi="Arial" w:cs="Arial"/>
                <w:color w:val="000000"/>
                <w:spacing w:val="-2"/>
                <w:sz w:val="16"/>
                <w:lang w:val="en-US"/>
              </w:rPr>
            </w:pPr>
            <w:bookmarkStart w:id="36" w:name="carNum4"/>
            <w:bookmarkEnd w:id="36"/>
            <w:r>
              <w:rPr>
                <w:rFonts w:ascii="Arial" w:hAnsi="Arial" w:cs="Arial"/>
                <w:color w:val="000000"/>
                <w:spacing w:val="-2"/>
                <w:sz w:val="16"/>
                <w:lang w:val="en-US"/>
              </w:rPr>
              <w:t>997</w:t>
            </w:r>
          </w:p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115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6" w:type="dxa"/>
          </w:tcPr>
          <w:p w:rsidR="00A52A7E" w:rsidRDefault="00A52A7E"/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7" w:type="dxa"/>
          </w:tcPr>
          <w:p w:rsidR="00A52A7E" w:rsidRDefault="00A52A7E"/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229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788" w:type="dxa"/>
            <w:gridSpan w:val="4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Пломба №</w:t>
            </w:r>
          </w:p>
        </w:tc>
        <w:tc>
          <w:tcPr>
            <w:tcW w:w="115" w:type="dxa"/>
          </w:tcPr>
          <w:p w:rsidR="00A52A7E" w:rsidRDefault="00A52A7E"/>
        </w:tc>
        <w:tc>
          <w:tcPr>
            <w:tcW w:w="4169" w:type="dxa"/>
            <w:gridSpan w:val="15"/>
            <w:shd w:val="clear" w:color="auto" w:fill="FFFFFF"/>
          </w:tcPr>
          <w:p w:rsidR="00A52A7E" w:rsidRDefault="004F160A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37" w:name="seal3"/>
            <w:bookmarkEnd w:id="37"/>
            <w:r>
              <w:rPr>
                <w:rFonts w:ascii="Arial" w:hAnsi="Arial" w:cs="Arial"/>
                <w:color w:val="000000"/>
                <w:spacing w:val="-2"/>
                <w:sz w:val="16"/>
              </w:rPr>
              <w:t>1</w:t>
            </w:r>
          </w:p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788" w:type="dxa"/>
            <w:gridSpan w:val="4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Пломба №</w:t>
            </w:r>
          </w:p>
        </w:tc>
        <w:tc>
          <w:tcPr>
            <w:tcW w:w="114" w:type="dxa"/>
          </w:tcPr>
          <w:p w:rsidR="00A52A7E" w:rsidRDefault="00A52A7E"/>
        </w:tc>
        <w:tc>
          <w:tcPr>
            <w:tcW w:w="4170" w:type="dxa"/>
            <w:gridSpan w:val="15"/>
            <w:shd w:val="clear" w:color="auto" w:fill="FFFFFF"/>
          </w:tcPr>
          <w:p w:rsidR="00A52A7E" w:rsidRDefault="004F160A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38" w:name="seal4"/>
            <w:bookmarkEnd w:id="38"/>
            <w:r>
              <w:rPr>
                <w:rFonts w:ascii="Arial" w:hAnsi="Arial" w:cs="Arial"/>
                <w:color w:val="000000"/>
                <w:spacing w:val="-2"/>
                <w:sz w:val="16"/>
              </w:rPr>
              <w:t>1</w:t>
            </w:r>
          </w:p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115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6" w:type="dxa"/>
          </w:tcPr>
          <w:p w:rsidR="00A52A7E" w:rsidRDefault="00A52A7E"/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7" w:type="dxa"/>
          </w:tcPr>
          <w:p w:rsidR="00A52A7E" w:rsidRDefault="00A52A7E"/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229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1462" w:type="dxa"/>
            <w:gridSpan w:val="10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Диспетчер завода</w:t>
            </w:r>
          </w:p>
        </w:tc>
        <w:tc>
          <w:tcPr>
            <w:tcW w:w="3610" w:type="dxa"/>
            <w:gridSpan w:val="10"/>
            <w:shd w:val="clear" w:color="auto" w:fill="FFFFFF"/>
          </w:tcPr>
          <w:p w:rsidR="00A52A7E" w:rsidRDefault="00A52A7E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bookmarkStart w:id="39" w:name="post3"/>
            <w:bookmarkEnd w:id="39"/>
          </w:p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1461" w:type="dxa"/>
            <w:gridSpan w:val="10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Диспетчер завода</w:t>
            </w:r>
          </w:p>
        </w:tc>
        <w:tc>
          <w:tcPr>
            <w:tcW w:w="3611" w:type="dxa"/>
            <w:gridSpan w:val="10"/>
            <w:shd w:val="clear" w:color="auto" w:fill="FFFFFF"/>
          </w:tcPr>
          <w:p w:rsidR="00A52A7E" w:rsidRPr="001236A8" w:rsidRDefault="00A52A7E">
            <w:pPr>
              <w:rPr>
                <w:rFonts w:ascii="Arial" w:hAnsi="Arial" w:cs="Arial"/>
                <w:color w:val="000000"/>
                <w:spacing w:val="-2"/>
                <w:sz w:val="16"/>
                <w:lang w:val="en-US"/>
              </w:rPr>
            </w:pPr>
            <w:bookmarkStart w:id="40" w:name="post4"/>
            <w:bookmarkEnd w:id="40"/>
          </w:p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100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6" w:type="dxa"/>
          </w:tcPr>
          <w:p w:rsidR="00A52A7E" w:rsidRDefault="00A52A7E"/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444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7" w:type="dxa"/>
          </w:tcPr>
          <w:p w:rsidR="00A52A7E" w:rsidRDefault="00A52A7E"/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229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903" w:type="dxa"/>
            <w:gridSpan w:val="5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Охранник</w:t>
            </w:r>
          </w:p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6" w:type="dxa"/>
          </w:tcPr>
          <w:p w:rsidR="00A52A7E" w:rsidRDefault="00A52A7E"/>
        </w:tc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</w:tcBorders>
          </w:tcPr>
          <w:p w:rsidR="00A52A7E" w:rsidRDefault="00A52A7E"/>
        </w:tc>
        <w:tc>
          <w:tcPr>
            <w:tcW w:w="902" w:type="dxa"/>
            <w:gridSpan w:val="5"/>
            <w:shd w:val="clear" w:color="auto" w:fill="FFFFFF"/>
          </w:tcPr>
          <w:p w:rsidR="00A52A7E" w:rsidRDefault="00445224">
            <w:pPr>
              <w:rPr>
                <w:rFonts w:ascii="Arial" w:hAnsi="Arial" w:cs="Arial"/>
                <w:color w:val="000000"/>
                <w:spacing w:val="-2"/>
                <w:sz w:val="16"/>
              </w:rPr>
            </w:pPr>
            <w:r>
              <w:rPr>
                <w:rFonts w:ascii="Arial" w:hAnsi="Arial" w:cs="Arial"/>
                <w:color w:val="000000"/>
                <w:spacing w:val="-2"/>
                <w:sz w:val="16"/>
              </w:rPr>
              <w:t>Охранник</w:t>
            </w:r>
          </w:p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114" w:type="dxa"/>
          </w:tcPr>
          <w:p w:rsidR="00A52A7E" w:rsidRDefault="00A52A7E"/>
        </w:tc>
        <w:tc>
          <w:tcPr>
            <w:tcW w:w="100" w:type="dxa"/>
          </w:tcPr>
          <w:p w:rsidR="00A52A7E" w:rsidRDefault="00A52A7E"/>
        </w:tc>
        <w:tc>
          <w:tcPr>
            <w:tcW w:w="115" w:type="dxa"/>
          </w:tcPr>
          <w:p w:rsidR="00A52A7E" w:rsidRDefault="00A52A7E"/>
        </w:tc>
        <w:tc>
          <w:tcPr>
            <w:tcW w:w="229" w:type="dxa"/>
          </w:tcPr>
          <w:p w:rsidR="00A52A7E" w:rsidRDefault="00A52A7E"/>
        </w:tc>
        <w:tc>
          <w:tcPr>
            <w:tcW w:w="344" w:type="dxa"/>
          </w:tcPr>
          <w:p w:rsidR="00A52A7E" w:rsidRDefault="00A52A7E"/>
        </w:tc>
        <w:tc>
          <w:tcPr>
            <w:tcW w:w="903" w:type="dxa"/>
          </w:tcPr>
          <w:p w:rsidR="00A52A7E" w:rsidRDefault="00A52A7E"/>
        </w:tc>
        <w:tc>
          <w:tcPr>
            <w:tcW w:w="1347" w:type="dxa"/>
          </w:tcPr>
          <w:p w:rsidR="00A52A7E" w:rsidRDefault="00A52A7E"/>
        </w:tc>
        <w:tc>
          <w:tcPr>
            <w:tcW w:w="114" w:type="dxa"/>
            <w:tcBorders>
              <w:right w:val="single" w:sz="10" w:space="0" w:color="000000"/>
            </w:tcBorders>
          </w:tcPr>
          <w:p w:rsidR="00A52A7E" w:rsidRDefault="00A52A7E"/>
        </w:tc>
      </w:tr>
      <w:tr w:rsidR="00A52A7E">
        <w:trPr>
          <w:trHeight w:hRule="exact" w:val="230"/>
        </w:trPr>
        <w:tc>
          <w:tcPr>
            <w:tcW w:w="115" w:type="dxa"/>
            <w:tcBorders>
              <w:right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left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44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00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229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00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229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34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903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346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  <w:right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left w:val="single" w:sz="10" w:space="0" w:color="000000"/>
              <w:bottom w:val="single" w:sz="10" w:space="0" w:color="000000"/>
            </w:tcBorders>
          </w:tcPr>
          <w:p w:rsidR="00A52A7E" w:rsidRDefault="00A52A7E"/>
        </w:tc>
        <w:tc>
          <w:tcPr>
            <w:tcW w:w="44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00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229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00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5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229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344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903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347" w:type="dxa"/>
            <w:tcBorders>
              <w:bottom w:val="single" w:sz="10" w:space="0" w:color="000000"/>
            </w:tcBorders>
          </w:tcPr>
          <w:p w:rsidR="00A52A7E" w:rsidRDefault="00A52A7E"/>
        </w:tc>
        <w:tc>
          <w:tcPr>
            <w:tcW w:w="114" w:type="dxa"/>
            <w:tcBorders>
              <w:bottom w:val="single" w:sz="10" w:space="0" w:color="000000"/>
              <w:right w:val="single" w:sz="10" w:space="0" w:color="000000"/>
            </w:tcBorders>
          </w:tcPr>
          <w:p w:rsidR="00A52A7E" w:rsidRDefault="00A52A7E"/>
        </w:tc>
      </w:tr>
    </w:tbl>
    <w:p w:rsidR="00445224" w:rsidRDefault="00445224"/>
    <w:sectPr w:rsidR="00445224">
      <w:pgSz w:w="11846" w:h="16754"/>
      <w:pgMar w:top="564" w:right="564" w:bottom="514" w:left="564" w:header="564" w:footer="51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0A"/>
    <w:rsid w:val="00016046"/>
    <w:rsid w:val="001236A8"/>
    <w:rsid w:val="002E0E9F"/>
    <w:rsid w:val="00325A8B"/>
    <w:rsid w:val="00445224"/>
    <w:rsid w:val="004F160A"/>
    <w:rsid w:val="00904103"/>
    <w:rsid w:val="00A52A7E"/>
    <w:rsid w:val="00B3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31894C-AB5A-4CA7-BFE6-8B8E16E5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decai\source\repos\vesovaya_github\vesovaya\ELibra\bin\x64\Debug\templates\nakl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FAFDB-86B9-4EEE-A64B-3DF508549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nakl1.dotx</Template>
  <TotalTime>0</TotalTime>
  <Pages>1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Stimulsoft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Mordecai</dc:creator>
  <cp:keywords/>
  <dc:description/>
  <cp:lastModifiedBy>Mordecai</cp:lastModifiedBy>
  <cp:revision>1</cp:revision>
  <dcterms:created xsi:type="dcterms:W3CDTF">2020-09-08T08:30:00Z</dcterms:created>
  <dcterms:modified xsi:type="dcterms:W3CDTF">2020-09-08T08:30:00Z</dcterms:modified>
</cp:coreProperties>
</file>